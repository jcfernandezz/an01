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6CEEB" w14:textId="77777777" w:rsidR="003F076D" w:rsidRPr="00296121" w:rsidRDefault="003F076D" w:rsidP="003F076D">
      <w:pPr>
        <w:rPr>
          <w:color w:val="000000"/>
          <w:sz w:val="24"/>
          <w:lang w:val="es-ES_tradnl"/>
        </w:rPr>
      </w:pPr>
    </w:p>
    <w:p w14:paraId="03CCC1FA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613A3490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10FF609E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02A3AE2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5F21AD64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2A05C57F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A766FC1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6CAA180D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54699BDD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728D51E9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28C55AD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4CBF9567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6CD37C2A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084F38BE" w14:textId="77777777" w:rsidR="003F076D" w:rsidRPr="00296121" w:rsidRDefault="003F076D" w:rsidP="003F076D">
      <w:pPr>
        <w:rPr>
          <w:color w:val="000000"/>
          <w:sz w:val="24"/>
          <w:lang w:val="es-ES_tradnl"/>
        </w:rPr>
      </w:pPr>
    </w:p>
    <w:p w14:paraId="624090A3" w14:textId="1463E178" w:rsidR="003F076D" w:rsidRPr="002F01D0" w:rsidRDefault="003F076D" w:rsidP="003F076D">
      <w:pPr>
        <w:jc w:val="center"/>
        <w:rPr>
          <w:color w:val="000000"/>
          <w:sz w:val="24"/>
          <w:lang w:val="es-ES_tradnl"/>
        </w:rPr>
      </w:pPr>
      <w:r w:rsidRPr="002F01D0">
        <w:rPr>
          <w:iCs/>
          <w:color w:val="000000"/>
          <w:sz w:val="36"/>
          <w:lang w:val="es-ES_tradnl" w:eastAsia="es-ES"/>
        </w:rPr>
        <w:fldChar w:fldCharType="begin"/>
      </w:r>
      <w:r w:rsidRPr="002F01D0">
        <w:rPr>
          <w:iCs/>
          <w:color w:val="000000"/>
          <w:sz w:val="36"/>
          <w:lang w:val="es-ES_tradnl" w:eastAsia="es-ES"/>
        </w:rPr>
        <w:instrText xml:space="preserve"> SUBJECT </w:instrText>
      </w:r>
      <w:r w:rsidRPr="002F01D0">
        <w:rPr>
          <w:iCs/>
          <w:color w:val="000000"/>
          <w:sz w:val="36"/>
          <w:lang w:val="es-ES_tradnl" w:eastAsia="es-ES"/>
        </w:rPr>
        <w:fldChar w:fldCharType="separate"/>
      </w:r>
      <w:r w:rsidR="00437094">
        <w:rPr>
          <w:iCs/>
          <w:color w:val="000000"/>
          <w:sz w:val="36"/>
          <w:lang w:val="es-ES_tradnl" w:eastAsia="es-ES"/>
        </w:rPr>
        <w:t>Localización Andina - COA</w:t>
      </w:r>
      <w:r w:rsidRPr="002F01D0">
        <w:rPr>
          <w:iCs/>
          <w:color w:val="000000"/>
          <w:sz w:val="36"/>
          <w:lang w:val="es-ES_tradnl" w:eastAsia="es-ES"/>
        </w:rPr>
        <w:fldChar w:fldCharType="end"/>
      </w:r>
    </w:p>
    <w:p w14:paraId="61F99F38" w14:textId="77777777" w:rsidR="003F076D" w:rsidRPr="00296121" w:rsidRDefault="003F076D" w:rsidP="003F076D">
      <w:pPr>
        <w:rPr>
          <w:color w:val="000000"/>
          <w:sz w:val="24"/>
          <w:lang w:val="es-ES_tradnl"/>
        </w:rPr>
      </w:pPr>
    </w:p>
    <w:p w14:paraId="405E17A9" w14:textId="38CEBCFC" w:rsidR="003F076D" w:rsidRPr="00724C99" w:rsidRDefault="003F076D" w:rsidP="003F076D">
      <w:pPr>
        <w:jc w:val="center"/>
        <w:rPr>
          <w:sz w:val="32"/>
          <w:szCs w:val="32"/>
          <w:lang w:val="es-ES_tradnl" w:eastAsia="es-ES"/>
        </w:rPr>
      </w:pPr>
      <w:r w:rsidRPr="00724C99">
        <w:rPr>
          <w:sz w:val="32"/>
          <w:szCs w:val="32"/>
          <w:lang w:val="es-ES_tradnl" w:eastAsia="es-ES"/>
        </w:rPr>
        <w:fldChar w:fldCharType="begin"/>
      </w:r>
      <w:r w:rsidRPr="00724C99">
        <w:rPr>
          <w:sz w:val="32"/>
          <w:szCs w:val="32"/>
          <w:lang w:val="es-ES_tradnl" w:eastAsia="es-ES"/>
        </w:rPr>
        <w:instrText xml:space="preserve"> TITLE </w:instrText>
      </w:r>
      <w:r w:rsidRPr="00724C99">
        <w:rPr>
          <w:sz w:val="32"/>
          <w:szCs w:val="32"/>
          <w:lang w:val="es-ES_tradnl" w:eastAsia="es-ES"/>
        </w:rPr>
        <w:fldChar w:fldCharType="separate"/>
      </w:r>
      <w:r w:rsidR="00437094">
        <w:rPr>
          <w:sz w:val="32"/>
          <w:szCs w:val="32"/>
          <w:lang w:val="es-ES_tradnl" w:eastAsia="es-ES"/>
        </w:rPr>
        <w:t>Modificaciones a la Arquitectura de la aplicación</w:t>
      </w:r>
      <w:r w:rsidRPr="00724C99">
        <w:rPr>
          <w:sz w:val="32"/>
          <w:szCs w:val="32"/>
          <w:lang w:val="es-ES_tradnl" w:eastAsia="es-ES"/>
        </w:rPr>
        <w:fldChar w:fldCharType="end"/>
      </w:r>
    </w:p>
    <w:p w14:paraId="74BE92F2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4E1844F9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141AF66D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696C71A3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00506358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26FFD461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F834390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29C3C7A0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56CE1692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B44C9E3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5901E40D" w14:textId="77777777" w:rsidR="003F076D" w:rsidRDefault="003F076D" w:rsidP="003F076D">
      <w:pPr>
        <w:rPr>
          <w:color w:val="000000"/>
          <w:sz w:val="24"/>
          <w:lang w:val="es-ES_tradnl"/>
        </w:rPr>
      </w:pPr>
    </w:p>
    <w:p w14:paraId="3896B7B7" w14:textId="77777777" w:rsidR="003F076D" w:rsidRPr="00296121" w:rsidRDefault="003F076D" w:rsidP="003F076D">
      <w:pPr>
        <w:rPr>
          <w:color w:val="000000"/>
          <w:sz w:val="24"/>
          <w:lang w:val="es-ES_tradnl"/>
        </w:rPr>
      </w:pPr>
    </w:p>
    <w:p w14:paraId="0912BE07" w14:textId="77777777" w:rsidR="003F076D" w:rsidRPr="00296121" w:rsidRDefault="003F076D" w:rsidP="003F076D">
      <w:pPr>
        <w:rPr>
          <w:color w:val="000000"/>
          <w:sz w:val="24"/>
          <w:lang w:val="es-ES_tradnl"/>
        </w:rPr>
      </w:pPr>
    </w:p>
    <w:p w14:paraId="2F10BE27" w14:textId="77777777" w:rsidR="003F076D" w:rsidRPr="003F076D" w:rsidRDefault="003F076D" w:rsidP="003F076D">
      <w:pPr>
        <w:tabs>
          <w:tab w:val="left" w:pos="1800"/>
        </w:tabs>
        <w:rPr>
          <w:b/>
          <w:szCs w:val="24"/>
          <w:lang w:val="es-AR"/>
        </w:rPr>
      </w:pPr>
    </w:p>
    <w:p w14:paraId="74071C68" w14:textId="77777777" w:rsidR="003F076D" w:rsidRPr="003F076D" w:rsidRDefault="003F076D" w:rsidP="003F076D">
      <w:pPr>
        <w:tabs>
          <w:tab w:val="left" w:pos="5670"/>
        </w:tabs>
        <w:rPr>
          <w:szCs w:val="24"/>
          <w:lang w:val="es-AR"/>
        </w:rPr>
      </w:pPr>
    </w:p>
    <w:p w14:paraId="4FD9A609" w14:textId="77777777" w:rsidR="003F076D" w:rsidRPr="003F076D" w:rsidRDefault="003F076D">
      <w:pPr>
        <w:pStyle w:val="Title"/>
        <w:jc w:val="right"/>
        <w:rPr>
          <w:sz w:val="24"/>
          <w:szCs w:val="24"/>
          <w:lang w:val="es-AR"/>
        </w:rPr>
      </w:pPr>
    </w:p>
    <w:p w14:paraId="6BC3829B" w14:textId="77777777" w:rsidR="00EB0BC6" w:rsidRPr="00E50859" w:rsidRDefault="00EB0BC6">
      <w:pPr>
        <w:pStyle w:val="InfoBlue"/>
        <w:rPr>
          <w:lang w:val="es-MX"/>
        </w:rPr>
      </w:pPr>
    </w:p>
    <w:p w14:paraId="46765E42" w14:textId="77777777" w:rsidR="00EB0BC6" w:rsidRPr="00E50859" w:rsidRDefault="00EB0BC6">
      <w:pPr>
        <w:pStyle w:val="InfoBlue"/>
        <w:rPr>
          <w:lang w:val="es-MX"/>
        </w:rPr>
      </w:pPr>
      <w:r w:rsidRPr="00E50859">
        <w:rPr>
          <w:lang w:val="es-MX"/>
        </w:rPr>
        <w:t xml:space="preserve"> </w:t>
      </w:r>
    </w:p>
    <w:p w14:paraId="460ADDD2" w14:textId="77777777" w:rsidR="00EB0BC6" w:rsidRPr="00E50859" w:rsidRDefault="00EB0BC6">
      <w:pPr>
        <w:pStyle w:val="Title"/>
        <w:rPr>
          <w:sz w:val="28"/>
          <w:lang w:val="es-MX"/>
        </w:rPr>
      </w:pPr>
    </w:p>
    <w:p w14:paraId="29ECA4F2" w14:textId="77777777" w:rsidR="00EB0BC6" w:rsidRPr="00E50859" w:rsidRDefault="00EB0BC6">
      <w:pPr>
        <w:rPr>
          <w:lang w:val="es-MX"/>
        </w:rPr>
        <w:sectPr w:rsidR="00EB0BC6" w:rsidRPr="00E5085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bookmarkStart w:id="0" w:name="_GoBack"/>
      <w:bookmarkEnd w:id="0"/>
    </w:p>
    <w:p w14:paraId="7680A1B7" w14:textId="77777777" w:rsidR="00EB0BC6" w:rsidRPr="00CB0E42" w:rsidRDefault="00FA73E8">
      <w:pPr>
        <w:pStyle w:val="Title"/>
        <w:rPr>
          <w:sz w:val="24"/>
          <w:szCs w:val="24"/>
        </w:rPr>
      </w:pPr>
      <w:proofErr w:type="spellStart"/>
      <w:r w:rsidRPr="00CB0E42">
        <w:rPr>
          <w:sz w:val="24"/>
          <w:szCs w:val="24"/>
        </w:rPr>
        <w:lastRenderedPageBreak/>
        <w:t>Revisiones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1276"/>
        <w:gridCol w:w="4798"/>
        <w:gridCol w:w="2304"/>
      </w:tblGrid>
      <w:tr w:rsidR="00EB0BC6" w14:paraId="61BC52C6" w14:textId="77777777" w:rsidTr="00437094">
        <w:tblPrEx>
          <w:tblCellMar>
            <w:top w:w="0" w:type="dxa"/>
            <w:bottom w:w="0" w:type="dxa"/>
          </w:tblCellMar>
        </w:tblPrEx>
        <w:tc>
          <w:tcPr>
            <w:tcW w:w="1126" w:type="dxa"/>
          </w:tcPr>
          <w:p w14:paraId="3FC8E676" w14:textId="77777777" w:rsidR="00EB0BC6" w:rsidRDefault="00FA73E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276" w:type="dxa"/>
          </w:tcPr>
          <w:p w14:paraId="193E15CF" w14:textId="77777777" w:rsidR="00EB0BC6" w:rsidRDefault="00FA73E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Versió</w:t>
            </w:r>
            <w:r w:rsidR="00EB0BC6">
              <w:rPr>
                <w:b/>
              </w:rPr>
              <w:t>n</w:t>
            </w:r>
            <w:proofErr w:type="spellEnd"/>
          </w:p>
        </w:tc>
        <w:tc>
          <w:tcPr>
            <w:tcW w:w="4798" w:type="dxa"/>
          </w:tcPr>
          <w:p w14:paraId="7DD770F9" w14:textId="77777777" w:rsidR="00EB0BC6" w:rsidRDefault="00FA73E8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2304" w:type="dxa"/>
          </w:tcPr>
          <w:p w14:paraId="4D160B4C" w14:textId="77777777" w:rsidR="00EB0BC6" w:rsidRDefault="00FA73E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B0BC6" w14:paraId="25384197" w14:textId="77777777" w:rsidTr="00437094">
        <w:tblPrEx>
          <w:tblCellMar>
            <w:top w:w="0" w:type="dxa"/>
            <w:bottom w:w="0" w:type="dxa"/>
          </w:tblCellMar>
        </w:tblPrEx>
        <w:tc>
          <w:tcPr>
            <w:tcW w:w="1126" w:type="dxa"/>
          </w:tcPr>
          <w:p w14:paraId="10C072EA" w14:textId="663A1DB0" w:rsidR="00EB0BC6" w:rsidRDefault="00E50859">
            <w:pPr>
              <w:pStyle w:val="Tabletext"/>
            </w:pPr>
            <w:r>
              <w:t>6/1/20</w:t>
            </w:r>
          </w:p>
        </w:tc>
        <w:tc>
          <w:tcPr>
            <w:tcW w:w="1276" w:type="dxa"/>
          </w:tcPr>
          <w:p w14:paraId="42052D96" w14:textId="77777777" w:rsidR="00EB0BC6" w:rsidRDefault="00EB0BC6">
            <w:pPr>
              <w:pStyle w:val="Tabletext"/>
            </w:pPr>
            <w:r>
              <w:t>&lt;</w:t>
            </w:r>
            <w:r w:rsidR="008034E4">
              <w:t>1.0</w:t>
            </w:r>
            <w:r>
              <w:t>&gt;</w:t>
            </w:r>
          </w:p>
        </w:tc>
        <w:tc>
          <w:tcPr>
            <w:tcW w:w="4798" w:type="dxa"/>
          </w:tcPr>
          <w:p w14:paraId="5BB29E45" w14:textId="77777777" w:rsidR="00EB0BC6" w:rsidRDefault="008034E4">
            <w:pPr>
              <w:pStyle w:val="Tabletext"/>
            </w:pPr>
            <w:proofErr w:type="spellStart"/>
            <w:r>
              <w:t>Creación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2304" w:type="dxa"/>
          </w:tcPr>
          <w:p w14:paraId="6E6EA18B" w14:textId="77777777" w:rsidR="00EB0BC6" w:rsidRDefault="008034E4">
            <w:pPr>
              <w:pStyle w:val="Tabletext"/>
            </w:pPr>
            <w:r>
              <w:t>JCF</w:t>
            </w:r>
          </w:p>
        </w:tc>
      </w:tr>
      <w:tr w:rsidR="00EB0BC6" w14:paraId="37D68E7D" w14:textId="77777777" w:rsidTr="00437094">
        <w:tblPrEx>
          <w:tblCellMar>
            <w:top w:w="0" w:type="dxa"/>
            <w:bottom w:w="0" w:type="dxa"/>
          </w:tblCellMar>
        </w:tblPrEx>
        <w:tc>
          <w:tcPr>
            <w:tcW w:w="1126" w:type="dxa"/>
          </w:tcPr>
          <w:p w14:paraId="7A390D80" w14:textId="77777777" w:rsidR="00EB0BC6" w:rsidRDefault="00EB0BC6">
            <w:pPr>
              <w:pStyle w:val="Tabletext"/>
            </w:pPr>
          </w:p>
        </w:tc>
        <w:tc>
          <w:tcPr>
            <w:tcW w:w="1276" w:type="dxa"/>
          </w:tcPr>
          <w:p w14:paraId="79C7EAEC" w14:textId="77777777" w:rsidR="00EB0BC6" w:rsidRDefault="00EB0BC6">
            <w:pPr>
              <w:pStyle w:val="Tabletext"/>
            </w:pPr>
          </w:p>
        </w:tc>
        <w:tc>
          <w:tcPr>
            <w:tcW w:w="4798" w:type="dxa"/>
          </w:tcPr>
          <w:p w14:paraId="058C50A8" w14:textId="77777777" w:rsidR="00EB0BC6" w:rsidRDefault="00EB0BC6">
            <w:pPr>
              <w:pStyle w:val="Tabletext"/>
            </w:pPr>
          </w:p>
        </w:tc>
        <w:tc>
          <w:tcPr>
            <w:tcW w:w="2304" w:type="dxa"/>
          </w:tcPr>
          <w:p w14:paraId="72FEE650" w14:textId="77777777" w:rsidR="00EB0BC6" w:rsidRDefault="00EB0BC6">
            <w:pPr>
              <w:pStyle w:val="Tabletext"/>
            </w:pPr>
          </w:p>
        </w:tc>
      </w:tr>
      <w:tr w:rsidR="00EB0BC6" w14:paraId="3FE7BEAC" w14:textId="77777777" w:rsidTr="00437094">
        <w:tblPrEx>
          <w:tblCellMar>
            <w:top w:w="0" w:type="dxa"/>
            <w:bottom w:w="0" w:type="dxa"/>
          </w:tblCellMar>
        </w:tblPrEx>
        <w:tc>
          <w:tcPr>
            <w:tcW w:w="1126" w:type="dxa"/>
          </w:tcPr>
          <w:p w14:paraId="3D251BF7" w14:textId="77777777" w:rsidR="00EB0BC6" w:rsidRDefault="00EB0BC6">
            <w:pPr>
              <w:pStyle w:val="Tabletext"/>
            </w:pPr>
          </w:p>
        </w:tc>
        <w:tc>
          <w:tcPr>
            <w:tcW w:w="1276" w:type="dxa"/>
          </w:tcPr>
          <w:p w14:paraId="53AEA24E" w14:textId="77777777" w:rsidR="00EB0BC6" w:rsidRDefault="00EB0BC6">
            <w:pPr>
              <w:pStyle w:val="Tabletext"/>
            </w:pPr>
          </w:p>
        </w:tc>
        <w:tc>
          <w:tcPr>
            <w:tcW w:w="4798" w:type="dxa"/>
          </w:tcPr>
          <w:p w14:paraId="6D95606D" w14:textId="77777777" w:rsidR="00EB0BC6" w:rsidRDefault="00EB0BC6">
            <w:pPr>
              <w:pStyle w:val="Tabletext"/>
            </w:pPr>
          </w:p>
        </w:tc>
        <w:tc>
          <w:tcPr>
            <w:tcW w:w="2304" w:type="dxa"/>
          </w:tcPr>
          <w:p w14:paraId="16A12A7D" w14:textId="77777777" w:rsidR="00EB0BC6" w:rsidRDefault="00EB0BC6">
            <w:pPr>
              <w:pStyle w:val="Tabletext"/>
            </w:pPr>
          </w:p>
        </w:tc>
      </w:tr>
      <w:tr w:rsidR="00EB0BC6" w14:paraId="138B81F2" w14:textId="77777777" w:rsidTr="00437094">
        <w:tblPrEx>
          <w:tblCellMar>
            <w:top w:w="0" w:type="dxa"/>
            <w:bottom w:w="0" w:type="dxa"/>
          </w:tblCellMar>
        </w:tblPrEx>
        <w:tc>
          <w:tcPr>
            <w:tcW w:w="1126" w:type="dxa"/>
          </w:tcPr>
          <w:p w14:paraId="388AAE57" w14:textId="77777777" w:rsidR="00EB0BC6" w:rsidRDefault="00EB0BC6">
            <w:pPr>
              <w:pStyle w:val="Tabletext"/>
            </w:pPr>
          </w:p>
        </w:tc>
        <w:tc>
          <w:tcPr>
            <w:tcW w:w="1276" w:type="dxa"/>
          </w:tcPr>
          <w:p w14:paraId="3B4F21FD" w14:textId="77777777" w:rsidR="00EB0BC6" w:rsidRDefault="00EB0BC6">
            <w:pPr>
              <w:pStyle w:val="Tabletext"/>
            </w:pPr>
          </w:p>
        </w:tc>
        <w:tc>
          <w:tcPr>
            <w:tcW w:w="4798" w:type="dxa"/>
          </w:tcPr>
          <w:p w14:paraId="65D7AD57" w14:textId="77777777" w:rsidR="00EB0BC6" w:rsidRDefault="00EB0BC6">
            <w:pPr>
              <w:pStyle w:val="Tabletext"/>
            </w:pPr>
          </w:p>
        </w:tc>
        <w:tc>
          <w:tcPr>
            <w:tcW w:w="2304" w:type="dxa"/>
          </w:tcPr>
          <w:p w14:paraId="1E21D8EB" w14:textId="77777777" w:rsidR="00EB0BC6" w:rsidRDefault="00EB0BC6">
            <w:pPr>
              <w:pStyle w:val="Tabletext"/>
            </w:pPr>
          </w:p>
        </w:tc>
      </w:tr>
    </w:tbl>
    <w:p w14:paraId="6A04DAD5" w14:textId="40A8FB42" w:rsidR="00EB0BC6" w:rsidRDefault="00EB0BC6"/>
    <w:p w14:paraId="574C06E0" w14:textId="1F7E4852" w:rsidR="00EB0BC6" w:rsidRPr="00C90E4E" w:rsidRDefault="00FA73E8">
      <w:pPr>
        <w:pStyle w:val="Title"/>
        <w:rPr>
          <w:sz w:val="28"/>
          <w:szCs w:val="28"/>
          <w:lang w:val="es-AR"/>
        </w:rPr>
      </w:pPr>
      <w:r w:rsidRPr="00C90E4E">
        <w:rPr>
          <w:sz w:val="28"/>
          <w:szCs w:val="28"/>
          <w:lang w:val="es-AR"/>
        </w:rPr>
        <w:t>Tabla de Contenidos</w:t>
      </w:r>
    </w:p>
    <w:p w14:paraId="56E8FBDD" w14:textId="3D242929" w:rsidR="00437094" w:rsidRDefault="00EB0BC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8034E4">
        <w:rPr>
          <w:lang w:val="es-AR"/>
        </w:rPr>
        <w:instrText xml:space="preserve"> TOC \o "1-3" </w:instrText>
      </w:r>
      <w:r>
        <w:fldChar w:fldCharType="separate"/>
      </w:r>
      <w:r w:rsidR="00437094" w:rsidRPr="00992A4B">
        <w:rPr>
          <w:noProof/>
          <w:lang w:val="es-AR"/>
        </w:rPr>
        <w:t>1.</w:t>
      </w:r>
      <w:r w:rsidR="00437094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437094" w:rsidRPr="00437094">
        <w:rPr>
          <w:noProof/>
          <w:lang w:val="es-MX"/>
        </w:rPr>
        <w:t>Alcances</w:t>
      </w:r>
      <w:r w:rsidR="00437094" w:rsidRPr="00437094">
        <w:rPr>
          <w:noProof/>
          <w:lang w:val="es-MX"/>
        </w:rPr>
        <w:tab/>
      </w:r>
      <w:r w:rsidR="00437094">
        <w:rPr>
          <w:noProof/>
        </w:rPr>
        <w:fldChar w:fldCharType="begin"/>
      </w:r>
      <w:r w:rsidR="00437094" w:rsidRPr="00437094">
        <w:rPr>
          <w:noProof/>
          <w:lang w:val="es-MX"/>
        </w:rPr>
        <w:instrText xml:space="preserve"> PAGEREF _Toc29226166 \h </w:instrText>
      </w:r>
      <w:r w:rsidR="00437094">
        <w:rPr>
          <w:noProof/>
        </w:rPr>
      </w:r>
      <w:r w:rsidR="00437094">
        <w:rPr>
          <w:noProof/>
        </w:rPr>
        <w:fldChar w:fldCharType="separate"/>
      </w:r>
      <w:r w:rsidR="00437094" w:rsidRPr="00437094">
        <w:rPr>
          <w:noProof/>
          <w:lang w:val="es-MX"/>
        </w:rPr>
        <w:t>3</w:t>
      </w:r>
      <w:r w:rsidR="00437094">
        <w:rPr>
          <w:noProof/>
        </w:rPr>
        <w:fldChar w:fldCharType="end"/>
      </w:r>
    </w:p>
    <w:p w14:paraId="43132F97" w14:textId="5BF4BA22" w:rsidR="00437094" w:rsidRDefault="0043709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92A4B">
        <w:rPr>
          <w:noProof/>
          <w:lang w:val="es-A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37094">
        <w:rPr>
          <w:noProof/>
          <w:lang w:val="es-MX"/>
        </w:rPr>
        <w:t>Modelo Lógico</w:t>
      </w:r>
      <w:r w:rsidRPr="00437094">
        <w:rPr>
          <w:noProof/>
          <w:lang w:val="es-MX"/>
        </w:rPr>
        <w:tab/>
      </w:r>
      <w:r>
        <w:rPr>
          <w:noProof/>
        </w:rPr>
        <w:fldChar w:fldCharType="begin"/>
      </w:r>
      <w:r w:rsidRPr="00437094">
        <w:rPr>
          <w:noProof/>
          <w:lang w:val="es-MX"/>
        </w:rPr>
        <w:instrText xml:space="preserve"> PAGEREF _Toc29226167 \h </w:instrText>
      </w:r>
      <w:r>
        <w:rPr>
          <w:noProof/>
        </w:rPr>
      </w:r>
      <w:r>
        <w:rPr>
          <w:noProof/>
        </w:rPr>
        <w:fldChar w:fldCharType="separate"/>
      </w:r>
      <w:r w:rsidRPr="00437094">
        <w:rPr>
          <w:noProof/>
          <w:lang w:val="es-MX"/>
        </w:rPr>
        <w:t>3</w:t>
      </w:r>
      <w:r>
        <w:rPr>
          <w:noProof/>
        </w:rPr>
        <w:fldChar w:fldCharType="end"/>
      </w:r>
    </w:p>
    <w:p w14:paraId="521599AF" w14:textId="021CD498" w:rsidR="00437094" w:rsidRDefault="0043709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92A4B">
        <w:rPr>
          <w:noProof/>
          <w:lang w:val="es-A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37094">
        <w:rPr>
          <w:noProof/>
          <w:lang w:val="es-MX"/>
        </w:rPr>
        <w:t>Modelo Físico</w:t>
      </w:r>
      <w:r w:rsidRPr="00437094">
        <w:rPr>
          <w:noProof/>
          <w:lang w:val="es-MX"/>
        </w:rPr>
        <w:tab/>
      </w:r>
      <w:r>
        <w:rPr>
          <w:noProof/>
        </w:rPr>
        <w:fldChar w:fldCharType="begin"/>
      </w:r>
      <w:r w:rsidRPr="00437094">
        <w:rPr>
          <w:noProof/>
          <w:lang w:val="es-MX"/>
        </w:rPr>
        <w:instrText xml:space="preserve"> PAGEREF _Toc29226168 \h </w:instrText>
      </w:r>
      <w:r>
        <w:rPr>
          <w:noProof/>
        </w:rPr>
      </w:r>
      <w:r>
        <w:rPr>
          <w:noProof/>
        </w:rPr>
        <w:fldChar w:fldCharType="separate"/>
      </w:r>
      <w:r w:rsidRPr="00437094">
        <w:rPr>
          <w:noProof/>
          <w:lang w:val="es-MX"/>
        </w:rPr>
        <w:t>3</w:t>
      </w:r>
      <w:r>
        <w:rPr>
          <w:noProof/>
        </w:rPr>
        <w:fldChar w:fldCharType="end"/>
      </w:r>
    </w:p>
    <w:p w14:paraId="21B5A2A5" w14:textId="64A76BC0" w:rsidR="00437094" w:rsidRDefault="004370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92A4B">
        <w:rPr>
          <w:noProof/>
          <w:lang w:val="es-AR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92A4B">
        <w:rPr>
          <w:noProof/>
          <w:lang w:val="es-AR"/>
        </w:rPr>
        <w:t>Tablas y/o Campos</w:t>
      </w:r>
      <w:r w:rsidRPr="00437094">
        <w:rPr>
          <w:noProof/>
          <w:lang w:val="es-MX"/>
        </w:rPr>
        <w:tab/>
      </w:r>
      <w:r>
        <w:rPr>
          <w:noProof/>
        </w:rPr>
        <w:fldChar w:fldCharType="begin"/>
      </w:r>
      <w:r w:rsidRPr="00437094">
        <w:rPr>
          <w:noProof/>
          <w:lang w:val="es-MX"/>
        </w:rPr>
        <w:instrText xml:space="preserve"> PAGEREF _Toc29226169 \h </w:instrText>
      </w:r>
      <w:r>
        <w:rPr>
          <w:noProof/>
        </w:rPr>
      </w:r>
      <w:r>
        <w:rPr>
          <w:noProof/>
        </w:rPr>
        <w:fldChar w:fldCharType="separate"/>
      </w:r>
      <w:r w:rsidRPr="00437094">
        <w:rPr>
          <w:noProof/>
          <w:lang w:val="es-MX"/>
        </w:rPr>
        <w:t>3</w:t>
      </w:r>
      <w:r>
        <w:rPr>
          <w:noProof/>
        </w:rPr>
        <w:fldChar w:fldCharType="end"/>
      </w:r>
    </w:p>
    <w:p w14:paraId="502D6623" w14:textId="52600F42" w:rsidR="00437094" w:rsidRDefault="0043709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92A4B">
        <w:rPr>
          <w:noProof/>
          <w:lang w:val="es-AR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92A4B">
        <w:rPr>
          <w:noProof/>
          <w:lang w:val="es-MX"/>
        </w:rPr>
        <w:t>Tablas modificadas para Factura Electrónica de Perú</w:t>
      </w:r>
      <w:r w:rsidRPr="00437094">
        <w:rPr>
          <w:noProof/>
          <w:lang w:val="es-MX"/>
        </w:rPr>
        <w:tab/>
      </w:r>
      <w:r>
        <w:rPr>
          <w:noProof/>
        </w:rPr>
        <w:fldChar w:fldCharType="begin"/>
      </w:r>
      <w:r w:rsidRPr="00437094">
        <w:rPr>
          <w:noProof/>
          <w:lang w:val="es-MX"/>
        </w:rPr>
        <w:instrText xml:space="preserve"> PAGEREF _Toc29226170 \h </w:instrText>
      </w:r>
      <w:r>
        <w:rPr>
          <w:noProof/>
        </w:rPr>
      </w:r>
      <w:r>
        <w:rPr>
          <w:noProof/>
        </w:rPr>
        <w:fldChar w:fldCharType="separate"/>
      </w:r>
      <w:r w:rsidRPr="00437094">
        <w:rPr>
          <w:noProof/>
          <w:lang w:val="es-MX"/>
        </w:rPr>
        <w:t>3</w:t>
      </w:r>
      <w:r>
        <w:rPr>
          <w:noProof/>
        </w:rPr>
        <w:fldChar w:fldCharType="end"/>
      </w:r>
    </w:p>
    <w:p w14:paraId="78B43084" w14:textId="7DD3E6FC" w:rsidR="00437094" w:rsidRDefault="0043709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92A4B">
        <w:rPr>
          <w:noProof/>
          <w:lang w:val="es-AR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92A4B">
        <w:rPr>
          <w:noProof/>
          <w:lang w:val="es-MX"/>
        </w:rPr>
        <w:t>Campos modificados para reportes ATS de Ecuador</w:t>
      </w:r>
      <w:r w:rsidRPr="00437094">
        <w:rPr>
          <w:noProof/>
          <w:lang w:val="es-MX"/>
        </w:rPr>
        <w:tab/>
      </w:r>
      <w:r>
        <w:rPr>
          <w:noProof/>
        </w:rPr>
        <w:fldChar w:fldCharType="begin"/>
      </w:r>
      <w:r w:rsidRPr="00437094">
        <w:rPr>
          <w:noProof/>
          <w:lang w:val="es-MX"/>
        </w:rPr>
        <w:instrText xml:space="preserve"> PAGEREF _Toc29226171 \h </w:instrText>
      </w:r>
      <w:r>
        <w:rPr>
          <w:noProof/>
        </w:rPr>
      </w:r>
      <w:r>
        <w:rPr>
          <w:noProof/>
        </w:rPr>
        <w:fldChar w:fldCharType="separate"/>
      </w:r>
      <w:r w:rsidRPr="00437094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33B6360F" w14:textId="2809DC86" w:rsidR="00437094" w:rsidRDefault="004370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437094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437094">
        <w:rPr>
          <w:noProof/>
          <w:lang w:val="es-MX"/>
        </w:rPr>
        <w:t>Vistas</w:t>
      </w:r>
      <w:r w:rsidRPr="00437094">
        <w:rPr>
          <w:noProof/>
          <w:lang w:val="es-MX"/>
        </w:rPr>
        <w:tab/>
      </w:r>
      <w:r>
        <w:rPr>
          <w:noProof/>
        </w:rPr>
        <w:fldChar w:fldCharType="begin"/>
      </w:r>
      <w:r w:rsidRPr="00437094">
        <w:rPr>
          <w:noProof/>
          <w:lang w:val="es-MX"/>
        </w:rPr>
        <w:instrText xml:space="preserve"> PAGEREF _Toc29226172 \h </w:instrText>
      </w:r>
      <w:r>
        <w:rPr>
          <w:noProof/>
        </w:rPr>
      </w:r>
      <w:r>
        <w:rPr>
          <w:noProof/>
        </w:rPr>
        <w:fldChar w:fldCharType="separate"/>
      </w:r>
      <w:r w:rsidRPr="00437094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044ABE6" w14:textId="7CDDBB69" w:rsidR="00437094" w:rsidRDefault="004370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92A4B">
        <w:rPr>
          <w:noProof/>
          <w:lang w:val="es-AR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92A4B">
        <w:rPr>
          <w:noProof/>
          <w:lang w:val="es-AR"/>
        </w:rPr>
        <w:t>Funciones y Procedimientos Almacenados</w:t>
      </w:r>
      <w:r w:rsidRPr="00437094">
        <w:rPr>
          <w:noProof/>
          <w:lang w:val="es-MX"/>
        </w:rPr>
        <w:tab/>
      </w:r>
      <w:r>
        <w:rPr>
          <w:noProof/>
        </w:rPr>
        <w:fldChar w:fldCharType="begin"/>
      </w:r>
      <w:r w:rsidRPr="00437094">
        <w:rPr>
          <w:noProof/>
          <w:lang w:val="es-MX"/>
        </w:rPr>
        <w:instrText xml:space="preserve"> PAGEREF _Toc29226173 \h </w:instrText>
      </w:r>
      <w:r>
        <w:rPr>
          <w:noProof/>
        </w:rPr>
      </w:r>
      <w:r>
        <w:rPr>
          <w:noProof/>
        </w:rPr>
        <w:fldChar w:fldCharType="separate"/>
      </w:r>
      <w:r w:rsidRPr="00437094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15837737" w14:textId="220E1D57" w:rsidR="00437094" w:rsidRDefault="004370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92A4B">
        <w:rPr>
          <w:noProof/>
          <w:lang w:val="es-AR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92A4B">
        <w:rPr>
          <w:noProof/>
          <w:lang w:val="es-AR"/>
        </w:rPr>
        <w:t>Jobs</w:t>
      </w:r>
      <w:r w:rsidRPr="00437094">
        <w:rPr>
          <w:noProof/>
          <w:lang w:val="es-MX"/>
        </w:rPr>
        <w:tab/>
      </w:r>
      <w:r>
        <w:rPr>
          <w:noProof/>
        </w:rPr>
        <w:fldChar w:fldCharType="begin"/>
      </w:r>
      <w:r w:rsidRPr="00437094">
        <w:rPr>
          <w:noProof/>
          <w:lang w:val="es-MX"/>
        </w:rPr>
        <w:instrText xml:space="preserve"> PAGEREF _Toc29226174 \h </w:instrText>
      </w:r>
      <w:r>
        <w:rPr>
          <w:noProof/>
        </w:rPr>
      </w:r>
      <w:r>
        <w:rPr>
          <w:noProof/>
        </w:rPr>
        <w:fldChar w:fldCharType="separate"/>
      </w:r>
      <w:r w:rsidRPr="00437094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F8138BE" w14:textId="6C3C9FFC" w:rsidR="00437094" w:rsidRDefault="004370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92A4B">
        <w:rPr>
          <w:noProof/>
          <w:lang w:val="es-AR"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92A4B">
        <w:rPr>
          <w:noProof/>
          <w:lang w:val="es-AR"/>
        </w:rPr>
        <w:t>Integración IM</w:t>
      </w:r>
      <w:r w:rsidRPr="00437094">
        <w:rPr>
          <w:noProof/>
          <w:lang w:val="es-MX"/>
        </w:rPr>
        <w:tab/>
      </w:r>
      <w:r>
        <w:rPr>
          <w:noProof/>
        </w:rPr>
        <w:fldChar w:fldCharType="begin"/>
      </w:r>
      <w:r w:rsidRPr="00437094">
        <w:rPr>
          <w:noProof/>
          <w:lang w:val="es-MX"/>
        </w:rPr>
        <w:instrText xml:space="preserve"> PAGEREF _Toc29226175 \h </w:instrText>
      </w:r>
      <w:r>
        <w:rPr>
          <w:noProof/>
        </w:rPr>
      </w:r>
      <w:r>
        <w:rPr>
          <w:noProof/>
        </w:rPr>
        <w:fldChar w:fldCharType="separate"/>
      </w:r>
      <w:r w:rsidRPr="00437094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B6AC0F7" w14:textId="603CB6C7" w:rsidR="00437094" w:rsidRDefault="004370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92A4B">
        <w:rPr>
          <w:noProof/>
          <w:lang w:val="es-AR"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92A4B">
        <w:rPr>
          <w:noProof/>
          <w:lang w:val="es-AR"/>
        </w:rPr>
        <w:t>Ventanas</w:t>
      </w:r>
      <w:r w:rsidRPr="00437094">
        <w:rPr>
          <w:noProof/>
          <w:lang w:val="es-MX"/>
        </w:rPr>
        <w:tab/>
      </w:r>
      <w:r>
        <w:rPr>
          <w:noProof/>
        </w:rPr>
        <w:fldChar w:fldCharType="begin"/>
      </w:r>
      <w:r w:rsidRPr="00437094">
        <w:rPr>
          <w:noProof/>
          <w:lang w:val="es-MX"/>
        </w:rPr>
        <w:instrText xml:space="preserve"> PAGEREF _Toc29226176 \h </w:instrText>
      </w:r>
      <w:r>
        <w:rPr>
          <w:noProof/>
        </w:rPr>
      </w:r>
      <w:r>
        <w:rPr>
          <w:noProof/>
        </w:rPr>
        <w:fldChar w:fldCharType="separate"/>
      </w:r>
      <w:r w:rsidRPr="00437094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5979ABF4" w14:textId="4AFDC7BF" w:rsidR="00437094" w:rsidRDefault="0043709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92A4B">
        <w:rPr>
          <w:noProof/>
          <w:lang w:val="es-AR"/>
        </w:rPr>
        <w:t>3.6.1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92A4B">
        <w:rPr>
          <w:noProof/>
          <w:lang w:val="es-MX"/>
        </w:rPr>
        <w:t>Ventanas modificadas para Factura Electrónica de Perú</w:t>
      </w:r>
      <w:r w:rsidRPr="00437094">
        <w:rPr>
          <w:noProof/>
          <w:lang w:val="es-MX"/>
        </w:rPr>
        <w:tab/>
      </w:r>
      <w:r>
        <w:rPr>
          <w:noProof/>
        </w:rPr>
        <w:fldChar w:fldCharType="begin"/>
      </w:r>
      <w:r w:rsidRPr="00437094">
        <w:rPr>
          <w:noProof/>
          <w:lang w:val="es-MX"/>
        </w:rPr>
        <w:instrText xml:space="preserve"> PAGEREF _Toc29226177 \h </w:instrText>
      </w:r>
      <w:r>
        <w:rPr>
          <w:noProof/>
        </w:rPr>
      </w:r>
      <w:r>
        <w:rPr>
          <w:noProof/>
        </w:rPr>
        <w:fldChar w:fldCharType="separate"/>
      </w:r>
      <w:r w:rsidRPr="00437094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2BC6A2E2" w14:textId="5C4CA83B" w:rsidR="00437094" w:rsidRDefault="0043709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92A4B">
        <w:rPr>
          <w:noProof/>
          <w:lang w:val="es-AR"/>
        </w:rPr>
        <w:t>3.6.2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92A4B">
        <w:rPr>
          <w:noProof/>
          <w:lang w:val="es-MX"/>
        </w:rPr>
        <w:t>Ventanas modificados para reportes ATS de Ecuador</w:t>
      </w:r>
      <w:r w:rsidRPr="00437094">
        <w:rPr>
          <w:noProof/>
          <w:lang w:val="es-MX"/>
        </w:rPr>
        <w:tab/>
      </w:r>
      <w:r>
        <w:rPr>
          <w:noProof/>
        </w:rPr>
        <w:fldChar w:fldCharType="begin"/>
      </w:r>
      <w:r w:rsidRPr="00437094">
        <w:rPr>
          <w:noProof/>
          <w:lang w:val="es-MX"/>
        </w:rPr>
        <w:instrText xml:space="preserve"> PAGEREF _Toc29226178 \h </w:instrText>
      </w:r>
      <w:r>
        <w:rPr>
          <w:noProof/>
        </w:rPr>
      </w:r>
      <w:r>
        <w:rPr>
          <w:noProof/>
        </w:rPr>
        <w:fldChar w:fldCharType="separate"/>
      </w:r>
      <w:r w:rsidRPr="00437094">
        <w:rPr>
          <w:noProof/>
          <w:lang w:val="es-MX"/>
        </w:rPr>
        <w:t>7</w:t>
      </w:r>
      <w:r>
        <w:rPr>
          <w:noProof/>
        </w:rPr>
        <w:fldChar w:fldCharType="end"/>
      </w:r>
    </w:p>
    <w:p w14:paraId="7E637983" w14:textId="59CAE4DA" w:rsidR="00437094" w:rsidRDefault="0043709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92A4B">
        <w:rPr>
          <w:noProof/>
          <w:lang w:val="es-AR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92A4B">
        <w:rPr>
          <w:noProof/>
          <w:lang w:val="es-AR"/>
        </w:rPr>
        <w:t>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_Toc29226179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A0F9E2" w14:textId="77777777" w:rsidR="00EB0BC6" w:rsidRPr="007B2BC0" w:rsidRDefault="00EB0BC6">
      <w:pPr>
        <w:pStyle w:val="Title"/>
        <w:rPr>
          <w:sz w:val="28"/>
          <w:szCs w:val="28"/>
          <w:lang w:val="es-AR"/>
        </w:rPr>
      </w:pPr>
      <w:r>
        <w:fldChar w:fldCharType="end"/>
      </w:r>
      <w:r w:rsidRPr="008034E4">
        <w:rPr>
          <w:lang w:val="es-AR"/>
        </w:rPr>
        <w:br w:type="page"/>
      </w:r>
      <w:r w:rsidRPr="00C90E4E">
        <w:rPr>
          <w:sz w:val="28"/>
          <w:szCs w:val="28"/>
        </w:rPr>
        <w:lastRenderedPageBreak/>
        <w:fldChar w:fldCharType="begin"/>
      </w:r>
      <w:r w:rsidRPr="007B2BC0">
        <w:rPr>
          <w:sz w:val="28"/>
          <w:szCs w:val="28"/>
          <w:lang w:val="es-AR"/>
        </w:rPr>
        <w:instrText xml:space="preserve"> TITLE  \* MERGEFORMAT </w:instrText>
      </w:r>
      <w:r w:rsidRPr="00C90E4E">
        <w:rPr>
          <w:sz w:val="28"/>
          <w:szCs w:val="28"/>
        </w:rPr>
        <w:fldChar w:fldCharType="separate"/>
      </w:r>
      <w:r w:rsidR="00437094">
        <w:rPr>
          <w:sz w:val="28"/>
          <w:szCs w:val="28"/>
          <w:lang w:val="es-AR"/>
        </w:rPr>
        <w:t>Modificaciones a la Arquitectura de la aplicación</w:t>
      </w:r>
      <w:r w:rsidRPr="00C90E4E">
        <w:rPr>
          <w:sz w:val="28"/>
          <w:szCs w:val="28"/>
        </w:rPr>
        <w:fldChar w:fldCharType="end"/>
      </w:r>
      <w:r w:rsidRPr="007B2BC0">
        <w:rPr>
          <w:sz w:val="28"/>
          <w:szCs w:val="28"/>
          <w:lang w:val="es-AR"/>
        </w:rPr>
        <w:t xml:space="preserve"> </w:t>
      </w:r>
    </w:p>
    <w:p w14:paraId="689F1124" w14:textId="39AED63D" w:rsidR="00EB0BC6" w:rsidRDefault="00E50859">
      <w:pPr>
        <w:pStyle w:val="Heading1"/>
      </w:pPr>
      <w:bookmarkStart w:id="1" w:name="_Toc29226166"/>
      <w:proofErr w:type="spellStart"/>
      <w:r>
        <w:t>Alcances</w:t>
      </w:r>
      <w:bookmarkEnd w:id="1"/>
      <w:proofErr w:type="spellEnd"/>
    </w:p>
    <w:p w14:paraId="41AEEED6" w14:textId="10C73D65" w:rsidR="00E50859" w:rsidRPr="00E50859" w:rsidRDefault="00E50859" w:rsidP="00CF49F7">
      <w:pPr>
        <w:rPr>
          <w:color w:val="000000" w:themeColor="text1"/>
          <w:lang w:val="es-AR"/>
        </w:rPr>
      </w:pPr>
      <w:bookmarkStart w:id="2" w:name="_Toc456598588"/>
      <w:r w:rsidRPr="00E50859">
        <w:rPr>
          <w:color w:val="000000" w:themeColor="text1"/>
          <w:lang w:val="es-AR"/>
        </w:rPr>
        <w:t>A continuación</w:t>
      </w:r>
      <w:r>
        <w:rPr>
          <w:color w:val="000000" w:themeColor="text1"/>
          <w:lang w:val="es-AR"/>
        </w:rPr>
        <w:t>,</w:t>
      </w:r>
      <w:r w:rsidRPr="00E50859">
        <w:rPr>
          <w:color w:val="000000" w:themeColor="text1"/>
          <w:lang w:val="es-AR"/>
        </w:rPr>
        <w:t xml:space="preserve"> va una descripción de </w:t>
      </w:r>
      <w:r>
        <w:rPr>
          <w:color w:val="000000" w:themeColor="text1"/>
          <w:lang w:val="es-AR"/>
        </w:rPr>
        <w:t>la funcionalidad requerida que causó la modificación d</w:t>
      </w:r>
      <w:r w:rsidRPr="00E50859">
        <w:rPr>
          <w:color w:val="000000" w:themeColor="text1"/>
          <w:lang w:val="es-AR"/>
        </w:rPr>
        <w:t>el diccionario COA de la localización Andina</w:t>
      </w:r>
      <w:r>
        <w:rPr>
          <w:color w:val="000000" w:themeColor="text1"/>
          <w:lang w:val="es-AR"/>
        </w:rPr>
        <w:t>:</w:t>
      </w:r>
    </w:p>
    <w:p w14:paraId="5582DE87" w14:textId="3ED01688" w:rsidR="00E50859" w:rsidRDefault="00E50859" w:rsidP="00CF49F7">
      <w:pPr>
        <w:rPr>
          <w:lang w:val="es-AR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5"/>
        <w:gridCol w:w="1501"/>
        <w:gridCol w:w="1468"/>
        <w:gridCol w:w="5954"/>
      </w:tblGrid>
      <w:tr w:rsidR="00631881" w14:paraId="29B5515E" w14:textId="77777777" w:rsidTr="00631881">
        <w:tc>
          <w:tcPr>
            <w:tcW w:w="995" w:type="dxa"/>
          </w:tcPr>
          <w:p w14:paraId="108757B1" w14:textId="2ED29085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 w:rsidRPr="00E50859">
              <w:rPr>
                <w:b/>
                <w:bCs/>
                <w:lang w:val="es-AR"/>
              </w:rPr>
              <w:t>Fecha</w:t>
            </w:r>
          </w:p>
        </w:tc>
        <w:tc>
          <w:tcPr>
            <w:tcW w:w="1501" w:type="dxa"/>
          </w:tcPr>
          <w:p w14:paraId="333BE87C" w14:textId="3780E987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 w:rsidRPr="00E50859">
              <w:rPr>
                <w:b/>
                <w:bCs/>
                <w:lang w:val="es-AR"/>
              </w:rPr>
              <w:t>Responsable</w:t>
            </w:r>
          </w:p>
        </w:tc>
        <w:tc>
          <w:tcPr>
            <w:tcW w:w="1468" w:type="dxa"/>
          </w:tcPr>
          <w:p w14:paraId="6AEA4196" w14:textId="4C330741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>
              <w:rPr>
                <w:b/>
                <w:bCs/>
                <w:lang w:val="es-AR"/>
              </w:rPr>
              <w:t>Tema</w:t>
            </w:r>
          </w:p>
        </w:tc>
        <w:tc>
          <w:tcPr>
            <w:tcW w:w="5954" w:type="dxa"/>
          </w:tcPr>
          <w:p w14:paraId="1C52A5F4" w14:textId="7093A33D" w:rsidR="00631881" w:rsidRPr="00E50859" w:rsidRDefault="00631881" w:rsidP="00E50859">
            <w:pPr>
              <w:jc w:val="center"/>
              <w:rPr>
                <w:b/>
                <w:bCs/>
                <w:lang w:val="es-AR"/>
              </w:rPr>
            </w:pPr>
            <w:r w:rsidRPr="00E50859">
              <w:rPr>
                <w:b/>
                <w:bCs/>
                <w:lang w:val="es-AR"/>
              </w:rPr>
              <w:t>Descripción</w:t>
            </w:r>
          </w:p>
        </w:tc>
      </w:tr>
      <w:tr w:rsidR="00631881" w14:paraId="5B40E860" w14:textId="77777777" w:rsidTr="00631881">
        <w:tc>
          <w:tcPr>
            <w:tcW w:w="995" w:type="dxa"/>
          </w:tcPr>
          <w:p w14:paraId="2BFF40D1" w14:textId="30ADDBBE" w:rsidR="00631881" w:rsidRDefault="00631881" w:rsidP="00CF49F7">
            <w:pPr>
              <w:rPr>
                <w:lang w:val="es-AR"/>
              </w:rPr>
            </w:pPr>
            <w:r>
              <w:rPr>
                <w:lang w:val="es-AR"/>
              </w:rPr>
              <w:t>23/11/18</w:t>
            </w:r>
          </w:p>
        </w:tc>
        <w:tc>
          <w:tcPr>
            <w:tcW w:w="1501" w:type="dxa"/>
          </w:tcPr>
          <w:p w14:paraId="7A665835" w14:textId="509B65F1" w:rsidR="00631881" w:rsidRDefault="00631881" w:rsidP="00CF49F7">
            <w:pPr>
              <w:rPr>
                <w:lang w:val="es-AR"/>
              </w:rPr>
            </w:pPr>
            <w:r>
              <w:rPr>
                <w:lang w:val="es-AR"/>
              </w:rPr>
              <w:t>L Toro</w:t>
            </w:r>
          </w:p>
        </w:tc>
        <w:tc>
          <w:tcPr>
            <w:tcW w:w="1468" w:type="dxa"/>
          </w:tcPr>
          <w:p w14:paraId="1A118774" w14:textId="4801D33C" w:rsidR="00631881" w:rsidRDefault="00631881" w:rsidP="00CF49F7">
            <w:pPr>
              <w:rPr>
                <w:lang w:val="es-AR"/>
              </w:rPr>
            </w:pPr>
            <w:r>
              <w:rPr>
                <w:lang w:val="es-AR"/>
              </w:rPr>
              <w:t>Factura Electrónica Perú</w:t>
            </w:r>
          </w:p>
        </w:tc>
        <w:tc>
          <w:tcPr>
            <w:tcW w:w="5954" w:type="dxa"/>
          </w:tcPr>
          <w:p w14:paraId="4352D1A1" w14:textId="37E2FD05" w:rsidR="00631881" w:rsidRDefault="00631881" w:rsidP="00CF49F7">
            <w:pPr>
              <w:rPr>
                <w:lang w:val="es-AR"/>
              </w:rPr>
            </w:pPr>
            <w:r>
              <w:rPr>
                <w:lang w:val="es-AR"/>
              </w:rPr>
              <w:t xml:space="preserve">Se requiere ingresar datos adicionales en la factura de venta para la Factura electrónica de Perú versión </w:t>
            </w:r>
            <w:proofErr w:type="spellStart"/>
            <w:r>
              <w:rPr>
                <w:lang w:val="es-AR"/>
              </w:rPr>
              <w:t>ubl</w:t>
            </w:r>
            <w:proofErr w:type="spellEnd"/>
            <w:r>
              <w:rPr>
                <w:lang w:val="es-AR"/>
              </w:rPr>
              <w:t xml:space="preserve"> 2</w:t>
            </w:r>
            <w:r>
              <w:rPr>
                <w:lang w:val="es-AR"/>
              </w:rPr>
              <w:t>.</w:t>
            </w:r>
            <w:r>
              <w:rPr>
                <w:lang w:val="es-AR"/>
              </w:rPr>
              <w:t>1 de</w:t>
            </w:r>
            <w:r>
              <w:rPr>
                <w:lang w:val="es-AR"/>
              </w:rPr>
              <w:t>l proveedor de factura electrónica</w:t>
            </w:r>
            <w:r>
              <w:rPr>
                <w:lang w:val="es-AR"/>
              </w:rPr>
              <w:t xml:space="preserve"> </w:t>
            </w:r>
            <w:proofErr w:type="spellStart"/>
            <w:r>
              <w:rPr>
                <w:lang w:val="es-AR"/>
              </w:rPr>
              <w:t>The</w:t>
            </w:r>
            <w:proofErr w:type="spellEnd"/>
            <w:r>
              <w:rPr>
                <w:lang w:val="es-AR"/>
              </w:rPr>
              <w:t xml:space="preserve"> Factory</w:t>
            </w:r>
            <w:r>
              <w:rPr>
                <w:lang w:val="es-AR"/>
              </w:rPr>
              <w:t xml:space="preserve"> Perú</w:t>
            </w:r>
          </w:p>
        </w:tc>
      </w:tr>
      <w:tr w:rsidR="00631881" w14:paraId="0EAFBD72" w14:textId="77777777" w:rsidTr="00631881">
        <w:tc>
          <w:tcPr>
            <w:tcW w:w="995" w:type="dxa"/>
          </w:tcPr>
          <w:p w14:paraId="641F9160" w14:textId="6AAF3B0A" w:rsidR="00631881" w:rsidRDefault="00631881" w:rsidP="00CF49F7">
            <w:pPr>
              <w:rPr>
                <w:lang w:val="es-AR"/>
              </w:rPr>
            </w:pPr>
            <w:r>
              <w:rPr>
                <w:lang w:val="es-AR"/>
              </w:rPr>
              <w:t>6/1/20</w:t>
            </w:r>
          </w:p>
        </w:tc>
        <w:tc>
          <w:tcPr>
            <w:tcW w:w="1501" w:type="dxa"/>
          </w:tcPr>
          <w:p w14:paraId="2A18FC4C" w14:textId="37766122" w:rsidR="00631881" w:rsidRDefault="00631881" w:rsidP="00CF49F7">
            <w:pPr>
              <w:rPr>
                <w:lang w:val="es-AR"/>
              </w:rPr>
            </w:pPr>
            <w:r>
              <w:rPr>
                <w:lang w:val="es-AR"/>
              </w:rPr>
              <w:t>JC Fernández</w:t>
            </w:r>
          </w:p>
        </w:tc>
        <w:tc>
          <w:tcPr>
            <w:tcW w:w="1468" w:type="dxa"/>
          </w:tcPr>
          <w:p w14:paraId="0FFCA3C9" w14:textId="716C2392" w:rsidR="00631881" w:rsidRDefault="00631881" w:rsidP="00CF49F7">
            <w:pPr>
              <w:rPr>
                <w:lang w:val="es-AR"/>
              </w:rPr>
            </w:pPr>
            <w:r>
              <w:rPr>
                <w:lang w:val="es-AR"/>
              </w:rPr>
              <w:t>ATS Ecuador</w:t>
            </w:r>
          </w:p>
        </w:tc>
        <w:tc>
          <w:tcPr>
            <w:tcW w:w="5954" w:type="dxa"/>
          </w:tcPr>
          <w:p w14:paraId="1B93C315" w14:textId="2D86306D" w:rsidR="00631881" w:rsidRDefault="00631881" w:rsidP="00CF49F7">
            <w:pPr>
              <w:rPr>
                <w:lang w:val="es-AR"/>
              </w:rPr>
            </w:pPr>
            <w:r>
              <w:rPr>
                <w:lang w:val="es-AR"/>
              </w:rPr>
              <w:t>Se requiere agrandar los campos Secuencial a 10 caracteres y Autorización a 50 caracteres para los reportes ATS de Ecuador</w:t>
            </w:r>
          </w:p>
        </w:tc>
      </w:tr>
      <w:tr w:rsidR="00631881" w14:paraId="0253B16D" w14:textId="77777777" w:rsidTr="00631881">
        <w:tc>
          <w:tcPr>
            <w:tcW w:w="995" w:type="dxa"/>
          </w:tcPr>
          <w:p w14:paraId="07037677" w14:textId="77777777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1501" w:type="dxa"/>
          </w:tcPr>
          <w:p w14:paraId="2AE4619D" w14:textId="77777777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1468" w:type="dxa"/>
          </w:tcPr>
          <w:p w14:paraId="05676979" w14:textId="77777777" w:rsidR="00631881" w:rsidRDefault="00631881" w:rsidP="00CF49F7">
            <w:pPr>
              <w:rPr>
                <w:lang w:val="es-AR"/>
              </w:rPr>
            </w:pPr>
          </w:p>
        </w:tc>
        <w:tc>
          <w:tcPr>
            <w:tcW w:w="5954" w:type="dxa"/>
          </w:tcPr>
          <w:p w14:paraId="16818839" w14:textId="6A2415DB" w:rsidR="00631881" w:rsidRDefault="00631881" w:rsidP="00CF49F7">
            <w:pPr>
              <w:rPr>
                <w:lang w:val="es-AR"/>
              </w:rPr>
            </w:pPr>
          </w:p>
        </w:tc>
      </w:tr>
    </w:tbl>
    <w:p w14:paraId="4FFD3ABE" w14:textId="77777777" w:rsidR="00E50859" w:rsidRDefault="00E50859" w:rsidP="00CF49F7">
      <w:pPr>
        <w:rPr>
          <w:lang w:val="es-AR"/>
        </w:rPr>
      </w:pPr>
    </w:p>
    <w:p w14:paraId="4B702915" w14:textId="77777777" w:rsidR="008F473C" w:rsidRDefault="008F473C">
      <w:pPr>
        <w:pStyle w:val="Heading1"/>
      </w:pPr>
      <w:bookmarkStart w:id="3" w:name="_Toc29226167"/>
      <w:bookmarkEnd w:id="2"/>
      <w:proofErr w:type="spellStart"/>
      <w:r>
        <w:t>Modelo</w:t>
      </w:r>
      <w:proofErr w:type="spellEnd"/>
      <w:r>
        <w:t xml:space="preserve"> </w:t>
      </w:r>
      <w:commentRangeStart w:id="4"/>
      <w:proofErr w:type="spellStart"/>
      <w:r>
        <w:t>Lógico</w:t>
      </w:r>
      <w:commentRangeEnd w:id="4"/>
      <w:proofErr w:type="spellEnd"/>
      <w:r w:rsidR="001E37FE">
        <w:rPr>
          <w:rStyle w:val="CommentReference"/>
          <w:b w:val="0"/>
        </w:rPr>
        <w:commentReference w:id="4"/>
      </w:r>
      <w:bookmarkEnd w:id="3"/>
    </w:p>
    <w:p w14:paraId="17FBC146" w14:textId="5EB06065" w:rsidR="00E50859" w:rsidRDefault="00E50859" w:rsidP="00657034">
      <w:pPr>
        <w:rPr>
          <w:lang w:val="es-AR"/>
        </w:rPr>
      </w:pPr>
    </w:p>
    <w:p w14:paraId="2C4B2C5F" w14:textId="5E15635F" w:rsidR="007B2BC0" w:rsidRPr="001E37FE" w:rsidRDefault="001E37FE" w:rsidP="001E37FE">
      <w:pPr>
        <w:pStyle w:val="ListParagraph"/>
        <w:numPr>
          <w:ilvl w:val="0"/>
          <w:numId w:val="37"/>
        </w:numPr>
        <w:rPr>
          <w:lang w:val="es-AR"/>
        </w:rPr>
      </w:pPr>
      <w:r w:rsidRPr="001E37FE">
        <w:rPr>
          <w:lang w:val="es-AR"/>
        </w:rPr>
        <w:t xml:space="preserve">Se agrandaron los campos de las tablas </w:t>
      </w:r>
      <w:r>
        <w:rPr>
          <w:lang w:val="es-AR"/>
        </w:rPr>
        <w:t>indicadas en el modelo físico dentro de</w:t>
      </w:r>
      <w:r w:rsidRPr="001E37FE">
        <w:rPr>
          <w:lang w:val="es-AR"/>
        </w:rPr>
        <w:t xml:space="preserve"> </w:t>
      </w:r>
      <w:proofErr w:type="spellStart"/>
      <w:r w:rsidRPr="001E37FE">
        <w:rPr>
          <w:lang w:val="es-AR"/>
        </w:rPr>
        <w:t>dexterity</w:t>
      </w:r>
      <w:proofErr w:type="spellEnd"/>
      <w:r w:rsidRPr="001E37FE">
        <w:rPr>
          <w:lang w:val="es-AR"/>
        </w:rPr>
        <w:t>.</w:t>
      </w:r>
    </w:p>
    <w:p w14:paraId="1725BCCC" w14:textId="4984DBD5" w:rsidR="001E37FE" w:rsidRPr="001E37FE" w:rsidRDefault="001E37FE" w:rsidP="001E37FE">
      <w:pPr>
        <w:pStyle w:val="ListParagraph"/>
        <w:numPr>
          <w:ilvl w:val="0"/>
          <w:numId w:val="37"/>
        </w:numPr>
        <w:rPr>
          <w:lang w:val="es-AR"/>
        </w:rPr>
      </w:pPr>
      <w:r w:rsidRPr="001E37FE">
        <w:rPr>
          <w:lang w:val="es-AR"/>
        </w:rPr>
        <w:t xml:space="preserve">Adicionalmente, se modificó la ventana de actualización para que las tablas modificadas se reconstruyan al instalar el </w:t>
      </w:r>
      <w:proofErr w:type="spellStart"/>
      <w:r w:rsidRPr="001E37FE">
        <w:rPr>
          <w:lang w:val="es-AR"/>
        </w:rPr>
        <w:t>chunk</w:t>
      </w:r>
      <w:proofErr w:type="spellEnd"/>
      <w:r w:rsidRPr="001E37FE">
        <w:rPr>
          <w:lang w:val="es-AR"/>
        </w:rPr>
        <w:t>. La reconstrucción no pierde los datos existentes.</w:t>
      </w:r>
    </w:p>
    <w:p w14:paraId="5AF1F1FB" w14:textId="77777777" w:rsidR="00711B9C" w:rsidRDefault="00711B9C" w:rsidP="00711B9C">
      <w:pPr>
        <w:rPr>
          <w:lang w:val="es-AR"/>
        </w:rPr>
      </w:pPr>
    </w:p>
    <w:p w14:paraId="0EDD103D" w14:textId="77777777" w:rsidR="00EB0BC6" w:rsidRDefault="0059161A">
      <w:pPr>
        <w:pStyle w:val="Heading1"/>
      </w:pPr>
      <w:bookmarkStart w:id="5" w:name="_Toc29226168"/>
      <w:proofErr w:type="spellStart"/>
      <w:r>
        <w:t>Modelo</w:t>
      </w:r>
      <w:proofErr w:type="spellEnd"/>
      <w:r>
        <w:t xml:space="preserve"> </w:t>
      </w:r>
      <w:commentRangeStart w:id="6"/>
      <w:proofErr w:type="spellStart"/>
      <w:r w:rsidR="004B167C">
        <w:t>Físico</w:t>
      </w:r>
      <w:commentRangeEnd w:id="6"/>
      <w:proofErr w:type="spellEnd"/>
      <w:r w:rsidR="001E37FE">
        <w:rPr>
          <w:rStyle w:val="CommentReference"/>
          <w:b w:val="0"/>
        </w:rPr>
        <w:commentReference w:id="6"/>
      </w:r>
      <w:bookmarkEnd w:id="5"/>
    </w:p>
    <w:p w14:paraId="7E2C10C4" w14:textId="66E4A926" w:rsidR="00BC12A1" w:rsidRDefault="00B245C6" w:rsidP="007B2BC0">
      <w:pPr>
        <w:rPr>
          <w:lang w:val="es-AR"/>
        </w:rPr>
      </w:pPr>
      <w:r>
        <w:rPr>
          <w:lang w:val="es-AR"/>
        </w:rPr>
        <w:t xml:space="preserve">Los cambios se realizaron en el diccionario COA Id: </w:t>
      </w:r>
      <w:r w:rsidRPr="00B245C6">
        <w:rPr>
          <w:lang w:val="es-AR"/>
        </w:rPr>
        <w:t>5064</w:t>
      </w:r>
      <w:r>
        <w:rPr>
          <w:lang w:val="es-AR"/>
        </w:rPr>
        <w:t xml:space="preserve"> de localización andina.</w:t>
      </w:r>
    </w:p>
    <w:p w14:paraId="1F849763" w14:textId="6BA8CC80" w:rsidR="00B245C6" w:rsidRDefault="00B245C6" w:rsidP="007B2BC0">
      <w:pPr>
        <w:rPr>
          <w:lang w:val="es-AR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875"/>
        <w:gridCol w:w="1328"/>
        <w:gridCol w:w="1806"/>
        <w:gridCol w:w="4909"/>
      </w:tblGrid>
      <w:tr w:rsidR="00631881" w14:paraId="131A73EE" w14:textId="67F7D8C2" w:rsidTr="00631881">
        <w:tc>
          <w:tcPr>
            <w:tcW w:w="1886" w:type="dxa"/>
          </w:tcPr>
          <w:p w14:paraId="4012F793" w14:textId="3393E32D" w:rsidR="00631881" w:rsidRPr="00631881" w:rsidRDefault="00631881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Tema</w:t>
            </w:r>
          </w:p>
        </w:tc>
        <w:tc>
          <w:tcPr>
            <w:tcW w:w="1252" w:type="dxa"/>
          </w:tcPr>
          <w:p w14:paraId="32B0993F" w14:textId="18706B98" w:rsidR="00631881" w:rsidRPr="00631881" w:rsidRDefault="00631881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Repositorio</w:t>
            </w:r>
          </w:p>
        </w:tc>
        <w:tc>
          <w:tcPr>
            <w:tcW w:w="1819" w:type="dxa"/>
          </w:tcPr>
          <w:p w14:paraId="3BF3CD5E" w14:textId="4A97FE77" w:rsidR="00631881" w:rsidRPr="00631881" w:rsidRDefault="00631881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Branch</w:t>
            </w:r>
          </w:p>
        </w:tc>
        <w:tc>
          <w:tcPr>
            <w:tcW w:w="4961" w:type="dxa"/>
          </w:tcPr>
          <w:p w14:paraId="2A438596" w14:textId="2BBAAF07" w:rsidR="00631881" w:rsidRPr="00631881" w:rsidRDefault="00631881" w:rsidP="00631881">
            <w:pPr>
              <w:jc w:val="center"/>
              <w:rPr>
                <w:b/>
                <w:bCs/>
                <w:lang w:val="es-AR"/>
              </w:rPr>
            </w:pPr>
            <w:r w:rsidRPr="00631881">
              <w:rPr>
                <w:b/>
                <w:bCs/>
                <w:lang w:val="es-AR"/>
              </w:rPr>
              <w:t>Observaciones</w:t>
            </w:r>
          </w:p>
        </w:tc>
      </w:tr>
      <w:tr w:rsidR="00631881" w14:paraId="76FF8411" w14:textId="7B688FAC" w:rsidTr="00631881">
        <w:tc>
          <w:tcPr>
            <w:tcW w:w="1886" w:type="dxa"/>
          </w:tcPr>
          <w:p w14:paraId="78DE30B3" w14:textId="24F986B5" w:rsidR="00631881" w:rsidRDefault="00631881" w:rsidP="007B2BC0">
            <w:pPr>
              <w:rPr>
                <w:lang w:val="es-AR"/>
              </w:rPr>
            </w:pPr>
            <w:r>
              <w:rPr>
                <w:lang w:val="es-AR"/>
              </w:rPr>
              <w:t>Factura Electrónica Perú</w:t>
            </w:r>
          </w:p>
        </w:tc>
        <w:tc>
          <w:tcPr>
            <w:tcW w:w="1252" w:type="dxa"/>
          </w:tcPr>
          <w:p w14:paraId="7EFF288D" w14:textId="625061BF" w:rsidR="00631881" w:rsidRDefault="00631881" w:rsidP="007B2BC0">
            <w:pPr>
              <w:rPr>
                <w:lang w:val="es-AR"/>
              </w:rPr>
            </w:pPr>
            <w:r>
              <w:rPr>
                <w:lang w:val="es-AR"/>
              </w:rPr>
              <w:t>An01</w:t>
            </w:r>
          </w:p>
        </w:tc>
        <w:tc>
          <w:tcPr>
            <w:tcW w:w="1819" w:type="dxa"/>
          </w:tcPr>
          <w:p w14:paraId="1DC3AE39" w14:textId="3D6DD741" w:rsidR="00631881" w:rsidRDefault="00631881" w:rsidP="007B2BC0">
            <w:pPr>
              <w:rPr>
                <w:lang w:val="es-AR"/>
              </w:rPr>
            </w:pPr>
            <w:r>
              <w:rPr>
                <w:lang w:val="es-AR"/>
              </w:rPr>
              <w:t>GP2010, GP2013</w:t>
            </w:r>
          </w:p>
        </w:tc>
        <w:tc>
          <w:tcPr>
            <w:tcW w:w="4961" w:type="dxa"/>
          </w:tcPr>
          <w:p w14:paraId="755CC4EC" w14:textId="3C463D8B" w:rsidR="00631881" w:rsidRDefault="00631881" w:rsidP="007B2BC0">
            <w:pPr>
              <w:rPr>
                <w:lang w:val="es-AR"/>
              </w:rPr>
            </w:pPr>
            <w:r>
              <w:rPr>
                <w:lang w:val="es-AR"/>
              </w:rPr>
              <w:t xml:space="preserve">6/1/20 </w:t>
            </w:r>
            <w:proofErr w:type="spellStart"/>
            <w:r>
              <w:rPr>
                <w:lang w:val="es-AR"/>
              </w:rPr>
              <w:t>jcf</w:t>
            </w:r>
            <w:proofErr w:type="spellEnd"/>
            <w:r>
              <w:rPr>
                <w:lang w:val="es-AR"/>
              </w:rPr>
              <w:t xml:space="preserve">. Es probable que las </w:t>
            </w:r>
            <w:r>
              <w:rPr>
                <w:lang w:val="es-AR"/>
              </w:rPr>
              <w:t>versiones GP2015 y GP2018</w:t>
            </w:r>
            <w:r>
              <w:rPr>
                <w:lang w:val="es-AR"/>
              </w:rPr>
              <w:t xml:space="preserve"> no estén actualizadas. Verificar.</w:t>
            </w:r>
          </w:p>
        </w:tc>
      </w:tr>
      <w:tr w:rsidR="00631881" w14:paraId="6DC04013" w14:textId="02FB934A" w:rsidTr="00631881">
        <w:tc>
          <w:tcPr>
            <w:tcW w:w="1886" w:type="dxa"/>
          </w:tcPr>
          <w:p w14:paraId="437A6554" w14:textId="10AFB833" w:rsidR="00631881" w:rsidRDefault="00631881" w:rsidP="007B2BC0">
            <w:pPr>
              <w:rPr>
                <w:lang w:val="es-AR"/>
              </w:rPr>
            </w:pPr>
            <w:r>
              <w:rPr>
                <w:lang w:val="es-AR"/>
              </w:rPr>
              <w:t>ATS Ecuador</w:t>
            </w:r>
          </w:p>
        </w:tc>
        <w:tc>
          <w:tcPr>
            <w:tcW w:w="1252" w:type="dxa"/>
          </w:tcPr>
          <w:p w14:paraId="498E29BF" w14:textId="4FC01927" w:rsidR="00631881" w:rsidRDefault="00631881" w:rsidP="007B2BC0">
            <w:pPr>
              <w:rPr>
                <w:lang w:val="es-AR"/>
              </w:rPr>
            </w:pPr>
            <w:r>
              <w:rPr>
                <w:lang w:val="es-AR"/>
              </w:rPr>
              <w:t>An01</w:t>
            </w:r>
          </w:p>
        </w:tc>
        <w:tc>
          <w:tcPr>
            <w:tcW w:w="1819" w:type="dxa"/>
          </w:tcPr>
          <w:p w14:paraId="6DE4633E" w14:textId="21978F87" w:rsidR="00631881" w:rsidRDefault="00631881" w:rsidP="007B2BC0">
            <w:pPr>
              <w:rPr>
                <w:lang w:val="es-AR"/>
              </w:rPr>
            </w:pPr>
            <w:r>
              <w:rPr>
                <w:lang w:val="es-AR"/>
              </w:rPr>
              <w:t>GP2010</w:t>
            </w:r>
          </w:p>
        </w:tc>
        <w:tc>
          <w:tcPr>
            <w:tcW w:w="4961" w:type="dxa"/>
          </w:tcPr>
          <w:p w14:paraId="084E339C" w14:textId="1CA3E4D2" w:rsidR="00631881" w:rsidRDefault="00631881" w:rsidP="007B2BC0">
            <w:pPr>
              <w:rPr>
                <w:lang w:val="es-AR"/>
              </w:rPr>
            </w:pPr>
            <w:r>
              <w:rPr>
                <w:lang w:val="es-AR"/>
              </w:rPr>
              <w:t xml:space="preserve">6/1/20 </w:t>
            </w:r>
            <w:proofErr w:type="spellStart"/>
            <w:r>
              <w:rPr>
                <w:lang w:val="es-AR"/>
              </w:rPr>
              <w:t>jcf</w:t>
            </w:r>
            <w:proofErr w:type="spellEnd"/>
            <w:r>
              <w:rPr>
                <w:lang w:val="es-AR"/>
              </w:rPr>
              <w:t>. Sólo se modificó gp2010 porque sólo hay un cliente en Ecuador.</w:t>
            </w:r>
          </w:p>
        </w:tc>
      </w:tr>
      <w:tr w:rsidR="00631881" w14:paraId="78BC0586" w14:textId="3B1EA438" w:rsidTr="00631881">
        <w:tc>
          <w:tcPr>
            <w:tcW w:w="1886" w:type="dxa"/>
          </w:tcPr>
          <w:p w14:paraId="0367112B" w14:textId="77777777" w:rsidR="00631881" w:rsidRDefault="00631881" w:rsidP="007B2BC0">
            <w:pPr>
              <w:rPr>
                <w:lang w:val="es-AR"/>
              </w:rPr>
            </w:pPr>
          </w:p>
        </w:tc>
        <w:tc>
          <w:tcPr>
            <w:tcW w:w="1252" w:type="dxa"/>
          </w:tcPr>
          <w:p w14:paraId="240A4044" w14:textId="77777777" w:rsidR="00631881" w:rsidRDefault="00631881" w:rsidP="007B2BC0">
            <w:pPr>
              <w:rPr>
                <w:lang w:val="es-AR"/>
              </w:rPr>
            </w:pPr>
          </w:p>
        </w:tc>
        <w:tc>
          <w:tcPr>
            <w:tcW w:w="1819" w:type="dxa"/>
          </w:tcPr>
          <w:p w14:paraId="38503989" w14:textId="77777777" w:rsidR="00631881" w:rsidRDefault="00631881" w:rsidP="007B2BC0">
            <w:pPr>
              <w:rPr>
                <w:lang w:val="es-AR"/>
              </w:rPr>
            </w:pPr>
          </w:p>
        </w:tc>
        <w:tc>
          <w:tcPr>
            <w:tcW w:w="4961" w:type="dxa"/>
          </w:tcPr>
          <w:p w14:paraId="218EB9D3" w14:textId="77777777" w:rsidR="00631881" w:rsidRDefault="00631881" w:rsidP="007B2BC0">
            <w:pPr>
              <w:rPr>
                <w:lang w:val="es-AR"/>
              </w:rPr>
            </w:pPr>
          </w:p>
        </w:tc>
      </w:tr>
    </w:tbl>
    <w:p w14:paraId="2EE0E7D6" w14:textId="77777777" w:rsidR="001E37FE" w:rsidRDefault="001E37FE" w:rsidP="007B2BC0">
      <w:pPr>
        <w:rPr>
          <w:lang w:val="es-AR"/>
        </w:rPr>
      </w:pPr>
    </w:p>
    <w:p w14:paraId="7B8C22BE" w14:textId="2FDD4F88" w:rsidR="00EB0BC6" w:rsidRDefault="001337FE" w:rsidP="00545F17">
      <w:pPr>
        <w:pStyle w:val="Heading2"/>
        <w:rPr>
          <w:lang w:val="es-AR"/>
        </w:rPr>
      </w:pPr>
      <w:bookmarkStart w:id="7" w:name="_Toc29226169"/>
      <w:r>
        <w:rPr>
          <w:lang w:val="es-AR"/>
        </w:rPr>
        <w:t>Tablas</w:t>
      </w:r>
      <w:r w:rsidR="0040722C">
        <w:rPr>
          <w:lang w:val="es-AR"/>
        </w:rPr>
        <w:t xml:space="preserve"> y/o Campos</w:t>
      </w:r>
      <w:bookmarkEnd w:id="7"/>
    </w:p>
    <w:p w14:paraId="2EDF9579" w14:textId="09A59088" w:rsidR="0040722C" w:rsidRDefault="0040722C" w:rsidP="0040722C">
      <w:pPr>
        <w:pStyle w:val="Heading3"/>
        <w:rPr>
          <w:lang w:val="es-MX"/>
        </w:rPr>
      </w:pPr>
      <w:bookmarkStart w:id="8" w:name="_Toc29226170"/>
      <w:r>
        <w:rPr>
          <w:lang w:val="es-MX"/>
        </w:rPr>
        <w:t>Tablas</w:t>
      </w:r>
      <w:r>
        <w:rPr>
          <w:lang w:val="es-MX"/>
        </w:rPr>
        <w:t xml:space="preserve"> modificadas para Factura Electrónica de Perú</w:t>
      </w:r>
      <w:bookmarkEnd w:id="8"/>
    </w:p>
    <w:p w14:paraId="2FA659CB" w14:textId="2A2270B5" w:rsidR="00631881" w:rsidRPr="00631881" w:rsidRDefault="00631881" w:rsidP="00631881">
      <w:pPr>
        <w:rPr>
          <w:lang w:val="es-MX"/>
        </w:rPr>
      </w:pPr>
    </w:p>
    <w:p w14:paraId="75B98199" w14:textId="064A9DFC" w:rsidR="0040722C" w:rsidRDefault="0040722C" w:rsidP="0040722C">
      <w:pPr>
        <w:widowControl/>
        <w:spacing w:line="259" w:lineRule="auto"/>
        <w:ind w:firstLine="360"/>
        <w:jc w:val="both"/>
        <w:rPr>
          <w:lang w:val="es-MX"/>
        </w:rPr>
      </w:pPr>
      <w:r w:rsidRPr="0040722C">
        <w:rPr>
          <w:lang w:val="es-MX"/>
        </w:rPr>
        <w:t>Tabla</w:t>
      </w:r>
      <w:r>
        <w:rPr>
          <w:lang w:val="es-MX"/>
        </w:rPr>
        <w:t>s</w:t>
      </w:r>
      <w:r w:rsidRPr="0040722C">
        <w:rPr>
          <w:lang w:val="es-MX"/>
        </w:rPr>
        <w:t>: nsaCOA_GL00003</w:t>
      </w:r>
      <w:r>
        <w:rPr>
          <w:lang w:val="es-MX"/>
        </w:rPr>
        <w:t xml:space="preserve">, </w:t>
      </w:r>
      <w:r w:rsidR="00946ED6">
        <w:rPr>
          <w:lang w:val="es-MX"/>
        </w:rPr>
        <w:t xml:space="preserve">nsaCOA_GL00016, nsaCoa_gl00026, </w:t>
      </w:r>
      <w:r w:rsidR="00946ED6" w:rsidRPr="0040722C">
        <w:rPr>
          <w:lang w:val="es-MX"/>
        </w:rPr>
        <w:t>nsaCOA_GL000</w:t>
      </w:r>
      <w:r w:rsidR="00946ED6">
        <w:rPr>
          <w:lang w:val="es-MX"/>
        </w:rPr>
        <w:t>21</w:t>
      </w:r>
      <w:r w:rsidR="00713E5F">
        <w:rPr>
          <w:lang w:val="es-MX"/>
        </w:rPr>
        <w:t xml:space="preserve">, </w:t>
      </w:r>
      <w:r w:rsidR="00713E5F" w:rsidRPr="0040722C">
        <w:rPr>
          <w:lang w:val="es-MX"/>
        </w:rPr>
        <w:t>nsaCOA_GL000</w:t>
      </w:r>
      <w:r w:rsidR="00713E5F">
        <w:rPr>
          <w:lang w:val="es-MX"/>
        </w:rPr>
        <w:t>2</w:t>
      </w:r>
      <w:r w:rsidR="00713E5F">
        <w:rPr>
          <w:lang w:val="es-MX"/>
        </w:rPr>
        <w:t xml:space="preserve">5, </w:t>
      </w:r>
      <w:r w:rsidR="00713E5F" w:rsidRPr="0040722C">
        <w:rPr>
          <w:lang w:val="es-MX"/>
        </w:rPr>
        <w:t>nsaCOA_GL000</w:t>
      </w:r>
      <w:r w:rsidR="00713E5F">
        <w:rPr>
          <w:lang w:val="es-MX"/>
        </w:rPr>
        <w:t xml:space="preserve">100, </w:t>
      </w:r>
      <w:proofErr w:type="spellStart"/>
      <w:r w:rsidR="00713E5F">
        <w:rPr>
          <w:lang w:val="es-MX"/>
        </w:rPr>
        <w:t>nsaCOA_rptCompra</w:t>
      </w:r>
      <w:proofErr w:type="spellEnd"/>
      <w:r w:rsidR="00713E5F">
        <w:rPr>
          <w:lang w:val="es-MX"/>
        </w:rPr>
        <w:t>, nsaCoa_rpt3</w:t>
      </w:r>
    </w:p>
    <w:p w14:paraId="779B71EF" w14:textId="216ED02B" w:rsidR="00437094" w:rsidRPr="0040722C" w:rsidRDefault="00437094" w:rsidP="0040722C">
      <w:pPr>
        <w:widowControl/>
        <w:spacing w:line="259" w:lineRule="auto"/>
        <w:ind w:firstLine="360"/>
        <w:jc w:val="both"/>
        <w:rPr>
          <w:lang w:val="es-MX"/>
        </w:rPr>
      </w:pPr>
      <w:r>
        <w:rPr>
          <w:lang w:val="es-MX"/>
        </w:rPr>
        <w:t>Se modificó la longitud de los siguientes campos.</w:t>
      </w:r>
    </w:p>
    <w:tbl>
      <w:tblPr>
        <w:tblW w:w="914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3544"/>
        <w:gridCol w:w="160"/>
        <w:gridCol w:w="5159"/>
      </w:tblGrid>
      <w:tr w:rsidR="0040722C" w14:paraId="221852E0" w14:textId="77777777" w:rsidTr="0040722C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3DC6A969" w14:textId="77777777" w:rsidR="0040722C" w:rsidRDefault="0040722C" w:rsidP="00532F98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3544" w:type="dxa"/>
          </w:tcPr>
          <w:p w14:paraId="095DFB10" w14:textId="77777777" w:rsidR="0040722C" w:rsidRDefault="0040722C" w:rsidP="00532F98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Campo</w:t>
            </w:r>
          </w:p>
        </w:tc>
        <w:tc>
          <w:tcPr>
            <w:tcW w:w="160" w:type="dxa"/>
          </w:tcPr>
          <w:p w14:paraId="75754716" w14:textId="77777777" w:rsidR="0040722C" w:rsidRDefault="0040722C" w:rsidP="00532F98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5159" w:type="dxa"/>
          </w:tcPr>
          <w:p w14:paraId="2F3512A0" w14:textId="77777777" w:rsidR="0040722C" w:rsidRDefault="0040722C" w:rsidP="00532F98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Descripción</w:t>
            </w:r>
          </w:p>
        </w:tc>
      </w:tr>
      <w:tr w:rsidR="0040722C" w:rsidRPr="00711B9C" w14:paraId="0CAFA886" w14:textId="77777777" w:rsidTr="0040722C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1A30318C" w14:textId="77777777" w:rsidR="0040722C" w:rsidRDefault="0040722C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45E976FD" w14:textId="2729FA89" w:rsidR="0040722C" w:rsidRPr="0040722C" w:rsidRDefault="0040722C" w:rsidP="00532F98">
            <w:pPr>
              <w:rPr>
                <w:rFonts w:cs="Arial"/>
                <w:lang w:val="es-MX"/>
              </w:rPr>
            </w:pPr>
            <w:proofErr w:type="spellStart"/>
            <w:r w:rsidRPr="0040722C">
              <w:rPr>
                <w:lang w:val="es-MX"/>
              </w:rPr>
              <w:t>nsa_Cod_Transac</w:t>
            </w:r>
            <w:proofErr w:type="spellEnd"/>
            <w:r w:rsidR="00437094">
              <w:rPr>
                <w:lang w:val="es-MX"/>
              </w:rPr>
              <w:t xml:space="preserve"> </w:t>
            </w:r>
            <w:proofErr w:type="spellStart"/>
            <w:proofErr w:type="gramStart"/>
            <w:r w:rsidR="00437094">
              <w:rPr>
                <w:lang w:val="es-MX"/>
              </w:rPr>
              <w:t>char</w:t>
            </w:r>
            <w:proofErr w:type="spellEnd"/>
            <w:r w:rsidR="00437094">
              <w:rPr>
                <w:lang w:val="es-MX"/>
              </w:rPr>
              <w:t>(</w:t>
            </w:r>
            <w:proofErr w:type="gramEnd"/>
            <w:r w:rsidR="00437094">
              <w:rPr>
                <w:lang w:val="es-MX"/>
              </w:rPr>
              <w:t>5)</w:t>
            </w:r>
          </w:p>
        </w:tc>
        <w:tc>
          <w:tcPr>
            <w:tcW w:w="160" w:type="dxa"/>
          </w:tcPr>
          <w:p w14:paraId="2886AB6B" w14:textId="77777777" w:rsidR="0040722C" w:rsidRPr="0040722C" w:rsidRDefault="0040722C" w:rsidP="00532F98">
            <w:pPr>
              <w:rPr>
                <w:rFonts w:cs="Arial"/>
                <w:lang w:val="es-MX"/>
              </w:rPr>
            </w:pPr>
          </w:p>
        </w:tc>
        <w:tc>
          <w:tcPr>
            <w:tcW w:w="5159" w:type="dxa"/>
          </w:tcPr>
          <w:p w14:paraId="516AE3BD" w14:textId="2FBE2891" w:rsidR="0040722C" w:rsidRPr="00711B9C" w:rsidRDefault="0040722C" w:rsidP="00532F98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Código de transacción asociado al comprobante de compra</w:t>
            </w:r>
          </w:p>
        </w:tc>
      </w:tr>
      <w:tr w:rsidR="0040722C" w14:paraId="2BCBD563" w14:textId="77777777" w:rsidTr="0040722C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49E0CE82" w14:textId="77777777" w:rsidR="0040722C" w:rsidRPr="00711B9C" w:rsidRDefault="0040722C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505F230C" w14:textId="58B4F0D4" w:rsidR="0040722C" w:rsidRPr="00711B9C" w:rsidRDefault="0040722C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160" w:type="dxa"/>
          </w:tcPr>
          <w:p w14:paraId="6CD06AAF" w14:textId="77777777" w:rsidR="0040722C" w:rsidRDefault="0040722C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1299A7EC" w14:textId="6550F6A4" w:rsidR="0040722C" w:rsidRDefault="0040722C" w:rsidP="00532F98">
            <w:pPr>
              <w:rPr>
                <w:rFonts w:cs="Arial"/>
                <w:lang w:val="es-AR"/>
              </w:rPr>
            </w:pPr>
          </w:p>
        </w:tc>
      </w:tr>
      <w:tr w:rsidR="0040722C" w14:paraId="301CAB90" w14:textId="77777777" w:rsidTr="0040722C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45C609D6" w14:textId="77777777" w:rsidR="0040722C" w:rsidRPr="00711B9C" w:rsidRDefault="0040722C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59742C89" w14:textId="77777777" w:rsidR="0040722C" w:rsidRPr="00711B9C" w:rsidRDefault="0040722C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160" w:type="dxa"/>
          </w:tcPr>
          <w:p w14:paraId="58DD5CC8" w14:textId="77777777" w:rsidR="0040722C" w:rsidRPr="00711B9C" w:rsidRDefault="0040722C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3F3D5CC4" w14:textId="77777777" w:rsidR="0040722C" w:rsidRDefault="0040722C" w:rsidP="00532F98">
            <w:pPr>
              <w:rPr>
                <w:rFonts w:cs="Arial"/>
                <w:lang w:val="es-AR"/>
              </w:rPr>
            </w:pPr>
          </w:p>
        </w:tc>
      </w:tr>
    </w:tbl>
    <w:p w14:paraId="230E6CC5" w14:textId="77777777" w:rsidR="0040722C" w:rsidRDefault="0040722C" w:rsidP="0040722C">
      <w:pPr>
        <w:widowControl/>
        <w:spacing w:line="259" w:lineRule="auto"/>
        <w:ind w:firstLine="360"/>
        <w:jc w:val="both"/>
        <w:rPr>
          <w:lang w:val="es-MX"/>
        </w:rPr>
      </w:pPr>
    </w:p>
    <w:p w14:paraId="598F77E2" w14:textId="3334BC4B" w:rsidR="0040722C" w:rsidRDefault="0040722C" w:rsidP="0040722C">
      <w:pPr>
        <w:widowControl/>
        <w:spacing w:line="259" w:lineRule="auto"/>
        <w:ind w:firstLine="360"/>
        <w:jc w:val="both"/>
        <w:rPr>
          <w:lang w:val="es-MX"/>
        </w:rPr>
      </w:pPr>
      <w:r w:rsidRPr="0040722C">
        <w:rPr>
          <w:lang w:val="es-MX"/>
        </w:rPr>
        <w:t>Tabla: nsaCOA_GL00010</w:t>
      </w:r>
    </w:p>
    <w:p w14:paraId="09284558" w14:textId="68F8E801" w:rsidR="00437094" w:rsidRPr="0040722C" w:rsidRDefault="00437094" w:rsidP="0040722C">
      <w:pPr>
        <w:widowControl/>
        <w:spacing w:line="259" w:lineRule="auto"/>
        <w:ind w:firstLine="360"/>
        <w:jc w:val="both"/>
        <w:rPr>
          <w:lang w:val="es-MX"/>
        </w:rPr>
      </w:pPr>
      <w:r>
        <w:rPr>
          <w:lang w:val="es-MX"/>
        </w:rPr>
        <w:t>Se modificó la longitud de los siguientes campos.</w:t>
      </w:r>
    </w:p>
    <w:tbl>
      <w:tblPr>
        <w:tblW w:w="914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3544"/>
        <w:gridCol w:w="160"/>
        <w:gridCol w:w="5159"/>
      </w:tblGrid>
      <w:tr w:rsidR="0040722C" w14:paraId="785D8531" w14:textId="77777777" w:rsidTr="00532F98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0B78AD07" w14:textId="77777777" w:rsidR="0040722C" w:rsidRDefault="0040722C" w:rsidP="00532F98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3544" w:type="dxa"/>
          </w:tcPr>
          <w:p w14:paraId="2F92A682" w14:textId="77777777" w:rsidR="0040722C" w:rsidRDefault="0040722C" w:rsidP="00532F98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Campo</w:t>
            </w:r>
          </w:p>
        </w:tc>
        <w:tc>
          <w:tcPr>
            <w:tcW w:w="160" w:type="dxa"/>
          </w:tcPr>
          <w:p w14:paraId="280A8F36" w14:textId="77777777" w:rsidR="0040722C" w:rsidRDefault="0040722C" w:rsidP="00532F98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5159" w:type="dxa"/>
          </w:tcPr>
          <w:p w14:paraId="3824D71F" w14:textId="77777777" w:rsidR="0040722C" w:rsidRDefault="0040722C" w:rsidP="00532F98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Descripción</w:t>
            </w:r>
          </w:p>
        </w:tc>
      </w:tr>
      <w:tr w:rsidR="0040722C" w:rsidRPr="00711B9C" w14:paraId="7CB41C74" w14:textId="77777777" w:rsidTr="00532F98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36CBAD33" w14:textId="77777777" w:rsidR="0040722C" w:rsidRDefault="0040722C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3EC055DE" w14:textId="28E21684" w:rsidR="0040722C" w:rsidRPr="0040722C" w:rsidRDefault="0040722C" w:rsidP="00532F98">
            <w:pPr>
              <w:rPr>
                <w:rFonts w:cs="Arial"/>
                <w:lang w:val="es-MX"/>
              </w:rPr>
            </w:pPr>
            <w:proofErr w:type="spellStart"/>
            <w:r w:rsidRPr="0040722C">
              <w:rPr>
                <w:lang w:val="es-MX"/>
              </w:rPr>
              <w:t>nsa_Cod_Transac</w:t>
            </w:r>
            <w:proofErr w:type="spellEnd"/>
            <w:r w:rsidR="00437094">
              <w:rPr>
                <w:lang w:val="es-MX"/>
              </w:rPr>
              <w:t xml:space="preserve"> </w:t>
            </w:r>
            <w:proofErr w:type="spellStart"/>
            <w:proofErr w:type="gramStart"/>
            <w:r w:rsidR="00437094">
              <w:rPr>
                <w:lang w:val="es-MX"/>
              </w:rPr>
              <w:t>char</w:t>
            </w:r>
            <w:proofErr w:type="spellEnd"/>
            <w:r w:rsidR="00437094">
              <w:rPr>
                <w:lang w:val="es-MX"/>
              </w:rPr>
              <w:t>(</w:t>
            </w:r>
            <w:proofErr w:type="gramEnd"/>
            <w:r w:rsidR="00437094">
              <w:rPr>
                <w:lang w:val="es-MX"/>
              </w:rPr>
              <w:t>5)</w:t>
            </w:r>
          </w:p>
        </w:tc>
        <w:tc>
          <w:tcPr>
            <w:tcW w:w="160" w:type="dxa"/>
          </w:tcPr>
          <w:p w14:paraId="73AB0567" w14:textId="77777777" w:rsidR="0040722C" w:rsidRPr="0040722C" w:rsidRDefault="0040722C" w:rsidP="00532F98">
            <w:pPr>
              <w:rPr>
                <w:rFonts w:cs="Arial"/>
                <w:lang w:val="es-MX"/>
              </w:rPr>
            </w:pPr>
          </w:p>
        </w:tc>
        <w:tc>
          <w:tcPr>
            <w:tcW w:w="5159" w:type="dxa"/>
          </w:tcPr>
          <w:p w14:paraId="02FB45DF" w14:textId="07C4C9FE" w:rsidR="0040722C" w:rsidRPr="00711B9C" w:rsidRDefault="0040722C" w:rsidP="00532F98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Código</w:t>
            </w:r>
            <w:r>
              <w:rPr>
                <w:rFonts w:cs="Arial"/>
                <w:lang w:val="es-AR"/>
              </w:rPr>
              <w:t xml:space="preserve"> predeterminado</w:t>
            </w:r>
            <w:r>
              <w:rPr>
                <w:rFonts w:cs="Arial"/>
                <w:lang w:val="es-AR"/>
              </w:rPr>
              <w:t xml:space="preserve"> de transacción </w:t>
            </w:r>
            <w:r w:rsidR="00B41952">
              <w:rPr>
                <w:rFonts w:cs="Arial"/>
                <w:lang w:val="es-AR"/>
              </w:rPr>
              <w:t xml:space="preserve">que se asocia </w:t>
            </w:r>
            <w:r>
              <w:rPr>
                <w:rFonts w:cs="Arial"/>
                <w:lang w:val="es-AR"/>
              </w:rPr>
              <w:t>al comprobante de compra</w:t>
            </w:r>
          </w:p>
        </w:tc>
      </w:tr>
      <w:tr w:rsidR="0040722C" w14:paraId="495BD3F1" w14:textId="77777777" w:rsidTr="00532F98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24B480EF" w14:textId="77777777" w:rsidR="0040722C" w:rsidRPr="00711B9C" w:rsidRDefault="0040722C" w:rsidP="0040722C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3BC325DE" w14:textId="3A84EDBD" w:rsidR="0040722C" w:rsidRPr="00437094" w:rsidRDefault="0040722C" w:rsidP="0040722C">
            <w:pPr>
              <w:rPr>
                <w:rFonts w:cs="Arial"/>
                <w:lang w:val="es-MX"/>
              </w:rPr>
            </w:pPr>
            <w:proofErr w:type="spellStart"/>
            <w:r w:rsidRPr="00437094">
              <w:rPr>
                <w:lang w:val="es-MX"/>
              </w:rPr>
              <w:t>nsa_Cod_Transac_Venta</w:t>
            </w:r>
            <w:proofErr w:type="spellEnd"/>
            <w:r w:rsidR="00437094" w:rsidRPr="00437094">
              <w:rPr>
                <w:lang w:val="es-MX"/>
              </w:rPr>
              <w:t xml:space="preserve"> </w:t>
            </w:r>
            <w:proofErr w:type="spellStart"/>
            <w:proofErr w:type="gramStart"/>
            <w:r w:rsidR="00437094">
              <w:rPr>
                <w:lang w:val="es-MX"/>
              </w:rPr>
              <w:t>char</w:t>
            </w:r>
            <w:proofErr w:type="spellEnd"/>
            <w:r w:rsidR="00437094">
              <w:rPr>
                <w:lang w:val="es-MX"/>
              </w:rPr>
              <w:t>(</w:t>
            </w:r>
            <w:proofErr w:type="gramEnd"/>
            <w:r w:rsidR="00437094">
              <w:rPr>
                <w:lang w:val="es-MX"/>
              </w:rPr>
              <w:t>5)</w:t>
            </w:r>
          </w:p>
        </w:tc>
        <w:tc>
          <w:tcPr>
            <w:tcW w:w="160" w:type="dxa"/>
          </w:tcPr>
          <w:p w14:paraId="489095B5" w14:textId="77777777" w:rsidR="0040722C" w:rsidRDefault="0040722C" w:rsidP="0040722C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6DCC1558" w14:textId="1E38C66C" w:rsidR="0040722C" w:rsidRDefault="0040722C" w:rsidP="0040722C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 xml:space="preserve">Código predeterminado de transacción </w:t>
            </w:r>
            <w:r w:rsidR="00B41952">
              <w:rPr>
                <w:rFonts w:cs="Arial"/>
                <w:lang w:val="es-AR"/>
              </w:rPr>
              <w:t xml:space="preserve">que se asocia </w:t>
            </w:r>
            <w:r>
              <w:rPr>
                <w:rFonts w:cs="Arial"/>
                <w:lang w:val="es-AR"/>
              </w:rPr>
              <w:t xml:space="preserve">al </w:t>
            </w:r>
            <w:r>
              <w:rPr>
                <w:rFonts w:cs="Arial"/>
                <w:lang w:val="es-AR"/>
              </w:rPr>
              <w:lastRenderedPageBreak/>
              <w:t xml:space="preserve">comprobante de </w:t>
            </w:r>
            <w:r>
              <w:rPr>
                <w:rFonts w:cs="Arial"/>
                <w:lang w:val="es-AR"/>
              </w:rPr>
              <w:t>venta</w:t>
            </w:r>
          </w:p>
        </w:tc>
      </w:tr>
      <w:tr w:rsidR="0040722C" w14:paraId="03A89648" w14:textId="77777777" w:rsidTr="00532F98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62DEB1DF" w14:textId="77777777" w:rsidR="0040722C" w:rsidRPr="00711B9C" w:rsidRDefault="0040722C" w:rsidP="0040722C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145A9261" w14:textId="77777777" w:rsidR="0040722C" w:rsidRPr="00711B9C" w:rsidRDefault="0040722C" w:rsidP="0040722C">
            <w:pPr>
              <w:rPr>
                <w:rFonts w:cs="Arial"/>
                <w:lang w:val="es-AR"/>
              </w:rPr>
            </w:pPr>
          </w:p>
        </w:tc>
        <w:tc>
          <w:tcPr>
            <w:tcW w:w="160" w:type="dxa"/>
          </w:tcPr>
          <w:p w14:paraId="71AE48F6" w14:textId="77777777" w:rsidR="0040722C" w:rsidRPr="00711B9C" w:rsidRDefault="0040722C" w:rsidP="0040722C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4631E846" w14:textId="77777777" w:rsidR="0040722C" w:rsidRDefault="0040722C" w:rsidP="0040722C">
            <w:pPr>
              <w:rPr>
                <w:rFonts w:cs="Arial"/>
                <w:lang w:val="es-AR"/>
              </w:rPr>
            </w:pPr>
          </w:p>
        </w:tc>
      </w:tr>
    </w:tbl>
    <w:p w14:paraId="2F913CC3" w14:textId="2DE33B14" w:rsidR="0040722C" w:rsidRDefault="0040722C" w:rsidP="0040722C">
      <w:pPr>
        <w:widowControl/>
        <w:spacing w:line="259" w:lineRule="auto"/>
        <w:ind w:firstLine="360"/>
        <w:jc w:val="both"/>
        <w:rPr>
          <w:lang w:val="es-AR"/>
        </w:rPr>
      </w:pPr>
    </w:p>
    <w:p w14:paraId="565E2B9F" w14:textId="72CF8CF4" w:rsidR="00946ED6" w:rsidRDefault="00946ED6" w:rsidP="00946ED6">
      <w:pPr>
        <w:widowControl/>
        <w:spacing w:line="259" w:lineRule="auto"/>
        <w:ind w:firstLine="360"/>
        <w:jc w:val="both"/>
        <w:rPr>
          <w:lang w:val="es-MX"/>
        </w:rPr>
      </w:pPr>
      <w:r w:rsidRPr="0040722C">
        <w:rPr>
          <w:lang w:val="es-MX"/>
        </w:rPr>
        <w:t xml:space="preserve">Tabla: </w:t>
      </w:r>
      <w:r w:rsidR="00713E5F" w:rsidRPr="00713E5F">
        <w:rPr>
          <w:lang w:val="es-MX"/>
        </w:rPr>
        <w:t>nsaCOA_GL00014</w:t>
      </w:r>
      <w:r w:rsidR="00437094">
        <w:rPr>
          <w:lang w:val="es-MX"/>
        </w:rPr>
        <w:t>.</w:t>
      </w:r>
    </w:p>
    <w:p w14:paraId="1F5F68CD" w14:textId="63916FCE" w:rsidR="00437094" w:rsidRPr="0040722C" w:rsidRDefault="00437094" w:rsidP="00946ED6">
      <w:pPr>
        <w:widowControl/>
        <w:spacing w:line="259" w:lineRule="auto"/>
        <w:ind w:firstLine="360"/>
        <w:jc w:val="both"/>
        <w:rPr>
          <w:lang w:val="es-MX"/>
        </w:rPr>
      </w:pPr>
      <w:r>
        <w:rPr>
          <w:lang w:val="es-MX"/>
        </w:rPr>
        <w:t xml:space="preserve">Se </w:t>
      </w:r>
      <w:proofErr w:type="spellStart"/>
      <w:r>
        <w:rPr>
          <w:lang w:val="es-MX"/>
        </w:rPr>
        <w:t>modifó</w:t>
      </w:r>
      <w:proofErr w:type="spellEnd"/>
      <w:r>
        <w:rPr>
          <w:lang w:val="es-MX"/>
        </w:rPr>
        <w:t xml:space="preserve"> la longitud de un campo y se agregaron nuevos campos:</w:t>
      </w:r>
    </w:p>
    <w:tbl>
      <w:tblPr>
        <w:tblW w:w="914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3544"/>
        <w:gridCol w:w="160"/>
        <w:gridCol w:w="5159"/>
      </w:tblGrid>
      <w:tr w:rsidR="00946ED6" w14:paraId="142A44BC" w14:textId="77777777" w:rsidTr="00532F98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75BC4C4C" w14:textId="77777777" w:rsidR="00946ED6" w:rsidRDefault="00946ED6" w:rsidP="00532F98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3544" w:type="dxa"/>
          </w:tcPr>
          <w:p w14:paraId="53C80222" w14:textId="77777777" w:rsidR="00946ED6" w:rsidRDefault="00946ED6" w:rsidP="00532F98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Campo</w:t>
            </w:r>
          </w:p>
        </w:tc>
        <w:tc>
          <w:tcPr>
            <w:tcW w:w="160" w:type="dxa"/>
          </w:tcPr>
          <w:p w14:paraId="3B06BC60" w14:textId="77777777" w:rsidR="00946ED6" w:rsidRDefault="00946ED6" w:rsidP="00532F98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5159" w:type="dxa"/>
          </w:tcPr>
          <w:p w14:paraId="0C75898B" w14:textId="77777777" w:rsidR="00946ED6" w:rsidRDefault="00946ED6" w:rsidP="00532F98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Descripción</w:t>
            </w:r>
          </w:p>
        </w:tc>
      </w:tr>
      <w:tr w:rsidR="00946ED6" w:rsidRPr="00711B9C" w14:paraId="075953E5" w14:textId="77777777" w:rsidTr="00532F98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349B8C5B" w14:textId="77777777" w:rsidR="00946ED6" w:rsidRDefault="00946ED6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4E645167" w14:textId="7E41ADAD" w:rsidR="00946ED6" w:rsidRPr="0040722C" w:rsidRDefault="00713E5F" w:rsidP="00532F98">
            <w:pPr>
              <w:rPr>
                <w:rFonts w:cs="Arial"/>
                <w:lang w:val="es-MX"/>
              </w:rPr>
            </w:pPr>
            <w:proofErr w:type="spellStart"/>
            <w:r w:rsidRPr="0040722C">
              <w:rPr>
                <w:lang w:val="es-MX"/>
              </w:rPr>
              <w:t>nsa_Cod_Transac</w:t>
            </w:r>
            <w:proofErr w:type="spellEnd"/>
            <w:r w:rsidR="00437094">
              <w:rPr>
                <w:lang w:val="es-MX"/>
              </w:rPr>
              <w:t xml:space="preserve"> </w:t>
            </w:r>
            <w:proofErr w:type="spellStart"/>
            <w:proofErr w:type="gramStart"/>
            <w:r w:rsidR="00437094">
              <w:rPr>
                <w:lang w:val="es-MX"/>
              </w:rPr>
              <w:t>char</w:t>
            </w:r>
            <w:proofErr w:type="spellEnd"/>
            <w:r w:rsidR="00437094">
              <w:rPr>
                <w:lang w:val="es-MX"/>
              </w:rPr>
              <w:t>(</w:t>
            </w:r>
            <w:proofErr w:type="gramEnd"/>
            <w:r w:rsidR="00437094">
              <w:rPr>
                <w:lang w:val="es-MX"/>
              </w:rPr>
              <w:t>5)</w:t>
            </w:r>
          </w:p>
        </w:tc>
        <w:tc>
          <w:tcPr>
            <w:tcW w:w="160" w:type="dxa"/>
          </w:tcPr>
          <w:p w14:paraId="7993CE28" w14:textId="77777777" w:rsidR="00946ED6" w:rsidRPr="0040722C" w:rsidRDefault="00946ED6" w:rsidP="00532F98">
            <w:pPr>
              <w:rPr>
                <w:rFonts w:cs="Arial"/>
                <w:lang w:val="es-MX"/>
              </w:rPr>
            </w:pPr>
          </w:p>
        </w:tc>
        <w:tc>
          <w:tcPr>
            <w:tcW w:w="5159" w:type="dxa"/>
          </w:tcPr>
          <w:p w14:paraId="3658CA65" w14:textId="77777777" w:rsidR="00946ED6" w:rsidRPr="00711B9C" w:rsidRDefault="00946ED6" w:rsidP="00532F98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Código predeterminado de transacción que se asocia al comprobante de compra</w:t>
            </w:r>
          </w:p>
        </w:tc>
      </w:tr>
      <w:tr w:rsidR="00946ED6" w14:paraId="6C3B3C32" w14:textId="77777777" w:rsidTr="00532F98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08F42B72" w14:textId="77777777" w:rsidR="00946ED6" w:rsidRPr="00711B9C" w:rsidRDefault="00946ED6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1A33712F" w14:textId="3D2A745A" w:rsidR="00946ED6" w:rsidRPr="00711B9C" w:rsidRDefault="00713E5F" w:rsidP="00532F98">
            <w:pPr>
              <w:rPr>
                <w:rFonts w:cs="Arial"/>
                <w:lang w:val="es-AR"/>
              </w:rPr>
            </w:pPr>
            <w:proofErr w:type="spellStart"/>
            <w:r>
              <w:rPr>
                <w:rFonts w:cs="Arial"/>
                <w:lang w:val="es-AR"/>
              </w:rPr>
              <w:t>Cod_detraccion</w:t>
            </w:r>
            <w:proofErr w:type="spellEnd"/>
          </w:p>
        </w:tc>
        <w:tc>
          <w:tcPr>
            <w:tcW w:w="160" w:type="dxa"/>
          </w:tcPr>
          <w:p w14:paraId="4289D777" w14:textId="77777777" w:rsidR="00946ED6" w:rsidRDefault="00946ED6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3D1BBD55" w14:textId="3EC84F21" w:rsidR="00946ED6" w:rsidRDefault="00713E5F" w:rsidP="00532F98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Código de detracción</w:t>
            </w:r>
          </w:p>
        </w:tc>
      </w:tr>
      <w:tr w:rsidR="00946ED6" w14:paraId="529CD9B0" w14:textId="77777777" w:rsidTr="00532F98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37812D98" w14:textId="77777777" w:rsidR="00946ED6" w:rsidRPr="00711B9C" w:rsidRDefault="00946ED6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71BEFB8E" w14:textId="78C3CCCD" w:rsidR="00946ED6" w:rsidRPr="00711B9C" w:rsidRDefault="00713E5F" w:rsidP="00532F98">
            <w:pPr>
              <w:rPr>
                <w:rFonts w:cs="Arial"/>
                <w:lang w:val="es-AR"/>
              </w:rPr>
            </w:pPr>
            <w:proofErr w:type="spellStart"/>
            <w:r>
              <w:rPr>
                <w:rFonts w:cs="Arial"/>
                <w:lang w:val="es-AR"/>
              </w:rPr>
              <w:t>motivoNCND</w:t>
            </w:r>
            <w:proofErr w:type="spellEnd"/>
          </w:p>
        </w:tc>
        <w:tc>
          <w:tcPr>
            <w:tcW w:w="160" w:type="dxa"/>
          </w:tcPr>
          <w:p w14:paraId="46C56089" w14:textId="77777777" w:rsidR="00946ED6" w:rsidRPr="00711B9C" w:rsidRDefault="00946ED6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1D153B9E" w14:textId="6C43106D" w:rsidR="00946ED6" w:rsidRDefault="00713E5F" w:rsidP="00532F98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Motivo de la nota de crédito o débito. Texto libre</w:t>
            </w:r>
          </w:p>
        </w:tc>
      </w:tr>
      <w:tr w:rsidR="00713E5F" w14:paraId="7FEFB380" w14:textId="77777777" w:rsidTr="00532F98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33321478" w14:textId="7F0F2A93" w:rsidR="00713E5F" w:rsidRPr="00711B9C" w:rsidRDefault="00713E5F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2348020F" w14:textId="3FC243C1" w:rsidR="00713E5F" w:rsidRDefault="00713E5F" w:rsidP="00532F98">
            <w:pPr>
              <w:rPr>
                <w:rFonts w:cs="Arial"/>
                <w:lang w:val="es-AR"/>
              </w:rPr>
            </w:pPr>
            <w:proofErr w:type="spellStart"/>
            <w:r>
              <w:rPr>
                <w:rFonts w:cs="Arial"/>
                <w:lang w:val="es-AR"/>
              </w:rPr>
              <w:t>comprobanteRelacionado</w:t>
            </w:r>
            <w:proofErr w:type="spellEnd"/>
          </w:p>
        </w:tc>
        <w:tc>
          <w:tcPr>
            <w:tcW w:w="160" w:type="dxa"/>
          </w:tcPr>
          <w:p w14:paraId="1C83B159" w14:textId="77777777" w:rsidR="00713E5F" w:rsidRPr="00711B9C" w:rsidRDefault="00713E5F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03376A25" w14:textId="419EF1D9" w:rsidR="00713E5F" w:rsidRDefault="00713E5F" w:rsidP="00532F98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Número de factura que aplica la nota de débito</w:t>
            </w:r>
          </w:p>
        </w:tc>
      </w:tr>
      <w:tr w:rsidR="00713E5F" w14:paraId="141E3DDD" w14:textId="77777777" w:rsidTr="00532F98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7C9F6E7F" w14:textId="77777777" w:rsidR="00713E5F" w:rsidRPr="00711B9C" w:rsidRDefault="00713E5F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0B5EE7A4" w14:textId="3788F5BB" w:rsidR="00713E5F" w:rsidRDefault="00713E5F" w:rsidP="00532F98">
            <w:pPr>
              <w:rPr>
                <w:rFonts w:cs="Arial"/>
                <w:lang w:val="es-AR"/>
              </w:rPr>
            </w:pPr>
            <w:proofErr w:type="spellStart"/>
            <w:r>
              <w:rPr>
                <w:rFonts w:cs="Arial"/>
                <w:lang w:val="es-AR"/>
              </w:rPr>
              <w:t>comprobanteRelacionadoSopt</w:t>
            </w:r>
            <w:proofErr w:type="spellEnd"/>
          </w:p>
        </w:tc>
        <w:tc>
          <w:tcPr>
            <w:tcW w:w="160" w:type="dxa"/>
          </w:tcPr>
          <w:p w14:paraId="52E92876" w14:textId="77777777" w:rsidR="00713E5F" w:rsidRPr="00711B9C" w:rsidRDefault="00713E5F" w:rsidP="00532F98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55C2254F" w14:textId="17E98541" w:rsidR="00713E5F" w:rsidRDefault="00713E5F" w:rsidP="00532F98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Tipo de documento que aplica la nota de débito</w:t>
            </w:r>
          </w:p>
        </w:tc>
      </w:tr>
    </w:tbl>
    <w:p w14:paraId="6658251A" w14:textId="77777777" w:rsidR="00946ED6" w:rsidRDefault="00946ED6" w:rsidP="00946ED6">
      <w:pPr>
        <w:widowControl/>
        <w:spacing w:line="259" w:lineRule="auto"/>
        <w:ind w:firstLine="360"/>
        <w:jc w:val="both"/>
        <w:rPr>
          <w:lang w:val="es-AR"/>
        </w:rPr>
      </w:pPr>
    </w:p>
    <w:p w14:paraId="015E3DF5" w14:textId="5ECFA5E3" w:rsidR="00946ED6" w:rsidRPr="0040722C" w:rsidRDefault="00946ED6" w:rsidP="0040722C">
      <w:pPr>
        <w:widowControl/>
        <w:spacing w:line="259" w:lineRule="auto"/>
        <w:ind w:firstLine="360"/>
        <w:jc w:val="both"/>
        <w:rPr>
          <w:lang w:val="es-AR"/>
        </w:rPr>
      </w:pPr>
      <w:r w:rsidRPr="00946ED6">
        <w:rPr>
          <w:lang w:val="es-AR"/>
        </w:rPr>
        <w:drawing>
          <wp:anchor distT="0" distB="0" distL="114300" distR="114300" simplePos="0" relativeHeight="251659264" behindDoc="0" locked="0" layoutInCell="1" allowOverlap="1" wp14:anchorId="371905EC" wp14:editId="5604F77D">
            <wp:simplePos x="0" y="0"/>
            <wp:positionH relativeFrom="column">
              <wp:posOffset>0</wp:posOffset>
            </wp:positionH>
            <wp:positionV relativeFrom="paragraph">
              <wp:posOffset>1231265</wp:posOffset>
            </wp:positionV>
            <wp:extent cx="1860929" cy="539750"/>
            <wp:effectExtent l="0" t="0" r="635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1" t="27839" r="72870" b="60787"/>
                    <a:stretch/>
                  </pic:blipFill>
                  <pic:spPr bwMode="auto">
                    <a:xfrm>
                      <a:off x="0" y="0"/>
                      <a:ext cx="1860929" cy="5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ED6">
        <w:rPr>
          <w:lang w:val="es-AR"/>
        </w:rPr>
        <w:drawing>
          <wp:anchor distT="0" distB="0" distL="114300" distR="114300" simplePos="0" relativeHeight="251660288" behindDoc="0" locked="0" layoutInCell="1" allowOverlap="1" wp14:anchorId="17975E90" wp14:editId="25138039">
            <wp:simplePos x="0" y="0"/>
            <wp:positionH relativeFrom="column">
              <wp:posOffset>2000250</wp:posOffset>
            </wp:positionH>
            <wp:positionV relativeFrom="paragraph">
              <wp:posOffset>1193165</wp:posOffset>
            </wp:positionV>
            <wp:extent cx="1898015" cy="673100"/>
            <wp:effectExtent l="0" t="0" r="6985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0" t="33926" r="72870" b="53228"/>
                    <a:stretch/>
                  </pic:blipFill>
                  <pic:spPr bwMode="auto">
                    <a:xfrm>
                      <a:off x="0" y="0"/>
                      <a:ext cx="1898015" cy="67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ED6">
        <w:rPr>
          <w:lang w:val="es-AR"/>
        </w:rPr>
        <w:drawing>
          <wp:anchor distT="0" distB="0" distL="114300" distR="114300" simplePos="0" relativeHeight="251661312" behindDoc="0" locked="0" layoutInCell="1" allowOverlap="1" wp14:anchorId="782AD03D" wp14:editId="1D83A395">
            <wp:simplePos x="0" y="0"/>
            <wp:positionH relativeFrom="column">
              <wp:posOffset>4067175</wp:posOffset>
            </wp:positionH>
            <wp:positionV relativeFrom="paragraph">
              <wp:posOffset>154940</wp:posOffset>
            </wp:positionV>
            <wp:extent cx="1441450" cy="1705610"/>
            <wp:effectExtent l="0" t="0" r="6350" b="889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A55A2" w14:textId="4B441D6A" w:rsidR="00946ED6" w:rsidRDefault="00946ED6" w:rsidP="00946ED6">
      <w:pPr>
        <w:pStyle w:val="Heading3"/>
        <w:numPr>
          <w:ilvl w:val="0"/>
          <w:numId w:val="0"/>
        </w:numPr>
        <w:ind w:left="720"/>
        <w:rPr>
          <w:lang w:val="es-MX"/>
        </w:rPr>
      </w:pPr>
    </w:p>
    <w:p w14:paraId="0F294533" w14:textId="0AB2C19A" w:rsidR="00946ED6" w:rsidRDefault="00946ED6" w:rsidP="00946ED6">
      <w:pPr>
        <w:rPr>
          <w:lang w:val="es-MX"/>
        </w:rPr>
      </w:pPr>
      <w:r w:rsidRPr="00946ED6">
        <w:rPr>
          <w:lang w:val="es-MX"/>
        </w:rPr>
        <w:drawing>
          <wp:anchor distT="0" distB="0" distL="114300" distR="114300" simplePos="0" relativeHeight="251663360" behindDoc="0" locked="0" layoutInCell="1" allowOverlap="1" wp14:anchorId="06B9D4FD" wp14:editId="622606F5">
            <wp:simplePos x="0" y="0"/>
            <wp:positionH relativeFrom="column">
              <wp:posOffset>2033626</wp:posOffset>
            </wp:positionH>
            <wp:positionV relativeFrom="paragraph">
              <wp:posOffset>33350</wp:posOffset>
            </wp:positionV>
            <wp:extent cx="1701800" cy="2889250"/>
            <wp:effectExtent l="0" t="0" r="0" b="635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5" t="19598" r="67870" b="5468"/>
                    <a:stretch/>
                  </pic:blipFill>
                  <pic:spPr bwMode="auto">
                    <a:xfrm>
                      <a:off x="0" y="0"/>
                      <a:ext cx="1701800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46ED6">
        <w:rPr>
          <w:lang w:val="es-MX"/>
        </w:rPr>
        <w:drawing>
          <wp:anchor distT="0" distB="0" distL="114300" distR="114300" simplePos="0" relativeHeight="251664384" behindDoc="0" locked="0" layoutInCell="1" allowOverlap="1" wp14:anchorId="27576C32" wp14:editId="67E5D0D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797050" cy="234950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52" t="25462" r="69629" b="18181"/>
                    <a:stretch/>
                  </pic:blipFill>
                  <pic:spPr bwMode="auto">
                    <a:xfrm>
                      <a:off x="0" y="0"/>
                      <a:ext cx="179705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ED6">
        <w:rPr>
          <w:lang w:val="es-MX"/>
        </w:rPr>
        <w:drawing>
          <wp:anchor distT="0" distB="0" distL="114300" distR="114300" simplePos="0" relativeHeight="251665408" behindDoc="0" locked="0" layoutInCell="1" allowOverlap="1" wp14:anchorId="7711F0DB" wp14:editId="76891719">
            <wp:simplePos x="0" y="0"/>
            <wp:positionH relativeFrom="column">
              <wp:posOffset>3737610</wp:posOffset>
            </wp:positionH>
            <wp:positionV relativeFrom="paragraph">
              <wp:posOffset>33020</wp:posOffset>
            </wp:positionV>
            <wp:extent cx="1352550" cy="1897380"/>
            <wp:effectExtent l="0" t="0" r="0" b="762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6ED6">
        <w:rPr>
          <w:lang w:val="es-MX"/>
        </w:rPr>
        <w:drawing>
          <wp:anchor distT="0" distB="0" distL="114300" distR="114300" simplePos="0" relativeHeight="251666432" behindDoc="0" locked="0" layoutInCell="1" allowOverlap="1" wp14:anchorId="0EFB76FA" wp14:editId="0448223B">
            <wp:simplePos x="0" y="0"/>
            <wp:positionH relativeFrom="column">
              <wp:posOffset>5295900</wp:posOffset>
            </wp:positionH>
            <wp:positionV relativeFrom="paragraph">
              <wp:posOffset>33020</wp:posOffset>
            </wp:positionV>
            <wp:extent cx="1203325" cy="1212850"/>
            <wp:effectExtent l="0" t="0" r="0" b="635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BFA14" w14:textId="5E55E68E" w:rsidR="00713E5F" w:rsidRDefault="00713E5F" w:rsidP="00946ED6">
      <w:pPr>
        <w:rPr>
          <w:lang w:val="es-MX"/>
        </w:rPr>
      </w:pPr>
      <w:r w:rsidRPr="00713E5F">
        <w:rPr>
          <w:lang w:val="es-MX"/>
        </w:rPr>
        <w:lastRenderedPageBreak/>
        <w:drawing>
          <wp:anchor distT="0" distB="0" distL="114300" distR="114300" simplePos="0" relativeHeight="251669504" behindDoc="0" locked="0" layoutInCell="1" allowOverlap="1" wp14:anchorId="1A63CFC5" wp14:editId="001F157C">
            <wp:simplePos x="0" y="0"/>
            <wp:positionH relativeFrom="column">
              <wp:posOffset>2106295</wp:posOffset>
            </wp:positionH>
            <wp:positionV relativeFrom="paragraph">
              <wp:posOffset>323850</wp:posOffset>
            </wp:positionV>
            <wp:extent cx="1549400" cy="2984500"/>
            <wp:effectExtent l="0" t="0" r="0" b="635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9" t="17456" r="70278" b="5139"/>
                    <a:stretch/>
                  </pic:blipFill>
                  <pic:spPr bwMode="auto">
                    <a:xfrm>
                      <a:off x="0" y="0"/>
                      <a:ext cx="154940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3E5F">
        <w:rPr>
          <w:lang w:val="es-MX"/>
        </w:rPr>
        <w:drawing>
          <wp:anchor distT="0" distB="0" distL="114300" distR="114300" simplePos="0" relativeHeight="251668480" behindDoc="0" locked="0" layoutInCell="1" allowOverlap="1" wp14:anchorId="4E31C706" wp14:editId="46557D5C">
            <wp:simplePos x="0" y="0"/>
            <wp:positionH relativeFrom="column">
              <wp:posOffset>36576</wp:posOffset>
            </wp:positionH>
            <wp:positionV relativeFrom="paragraph">
              <wp:posOffset>208865</wp:posOffset>
            </wp:positionV>
            <wp:extent cx="1644650" cy="3041650"/>
            <wp:effectExtent l="0" t="0" r="0" b="635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9" t="17622" r="68889" b="3492"/>
                    <a:stretch/>
                  </pic:blipFill>
                  <pic:spPr bwMode="auto">
                    <a:xfrm>
                      <a:off x="0" y="0"/>
                      <a:ext cx="164465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2E4AF" w14:textId="04CBEFF6" w:rsidR="00713E5F" w:rsidRDefault="00713E5F" w:rsidP="00946ED6">
      <w:pPr>
        <w:rPr>
          <w:lang w:val="es-MX"/>
        </w:rPr>
      </w:pPr>
    </w:p>
    <w:p w14:paraId="2630F867" w14:textId="77777777" w:rsidR="00713E5F" w:rsidRPr="00946ED6" w:rsidRDefault="00713E5F" w:rsidP="00946ED6">
      <w:pPr>
        <w:rPr>
          <w:lang w:val="es-MX"/>
        </w:rPr>
      </w:pPr>
    </w:p>
    <w:p w14:paraId="17982B86" w14:textId="0BE91812" w:rsidR="001F64F7" w:rsidRDefault="00713E5F" w:rsidP="001F64F7">
      <w:pPr>
        <w:pStyle w:val="Heading3"/>
        <w:rPr>
          <w:lang w:val="es-MX"/>
        </w:rPr>
      </w:pPr>
      <w:bookmarkStart w:id="9" w:name="_Toc29226171"/>
      <w:r>
        <w:rPr>
          <w:lang w:val="es-MX"/>
        </w:rPr>
        <w:t>Campos</w:t>
      </w:r>
      <w:r w:rsidR="001F64F7">
        <w:rPr>
          <w:lang w:val="es-MX"/>
        </w:rPr>
        <w:t xml:space="preserve"> </w:t>
      </w:r>
      <w:r w:rsidR="001F64F7">
        <w:rPr>
          <w:lang w:val="es-MX"/>
        </w:rPr>
        <w:t>modificad</w:t>
      </w:r>
      <w:r>
        <w:rPr>
          <w:lang w:val="es-MX"/>
        </w:rPr>
        <w:t>o</w:t>
      </w:r>
      <w:r w:rsidR="001F64F7">
        <w:rPr>
          <w:lang w:val="es-MX"/>
        </w:rPr>
        <w:t>s para reportes ATS de Ecuador</w:t>
      </w:r>
      <w:bookmarkEnd w:id="9"/>
    </w:p>
    <w:p w14:paraId="2948737A" w14:textId="5B82DFDE" w:rsidR="00946ED6" w:rsidRDefault="00946ED6" w:rsidP="00946ED6">
      <w:pPr>
        <w:rPr>
          <w:lang w:val="es-MX"/>
        </w:rPr>
      </w:pPr>
    </w:p>
    <w:p w14:paraId="4A1DC763" w14:textId="12F28553" w:rsidR="00EB0BC6" w:rsidRDefault="0040722C">
      <w:pPr>
        <w:ind w:left="360"/>
        <w:rPr>
          <w:rFonts w:cs="Arial"/>
          <w:lang w:val="es-AR"/>
        </w:rPr>
      </w:pPr>
      <w:r>
        <w:rPr>
          <w:rFonts w:cs="Arial"/>
          <w:lang w:val="es-AR"/>
        </w:rPr>
        <w:t>Se modific</w:t>
      </w:r>
      <w:r w:rsidR="00946ED6">
        <w:rPr>
          <w:rFonts w:cs="Arial"/>
          <w:lang w:val="es-AR"/>
        </w:rPr>
        <w:t>ó</w:t>
      </w:r>
      <w:r>
        <w:rPr>
          <w:rFonts w:cs="Arial"/>
          <w:lang w:val="es-AR"/>
        </w:rPr>
        <w:t xml:space="preserve"> la longitud de los siguientes campos:</w:t>
      </w:r>
    </w:p>
    <w:tbl>
      <w:tblPr>
        <w:tblW w:w="914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3544"/>
        <w:gridCol w:w="160"/>
        <w:gridCol w:w="5159"/>
      </w:tblGrid>
      <w:tr w:rsidR="00711B9C" w14:paraId="0506A5DB" w14:textId="77777777" w:rsidTr="00B245C6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7376FE3F" w14:textId="77777777" w:rsidR="00EB0BC6" w:rsidRDefault="00EB0BC6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3544" w:type="dxa"/>
          </w:tcPr>
          <w:p w14:paraId="3704BC8F" w14:textId="77777777" w:rsidR="00EB0BC6" w:rsidRDefault="00EB0BC6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Campo</w:t>
            </w:r>
          </w:p>
        </w:tc>
        <w:tc>
          <w:tcPr>
            <w:tcW w:w="160" w:type="dxa"/>
          </w:tcPr>
          <w:p w14:paraId="4BC29596" w14:textId="77777777" w:rsidR="00EB0BC6" w:rsidRDefault="00EB0BC6">
            <w:pPr>
              <w:rPr>
                <w:rFonts w:cs="Arial"/>
                <w:b/>
                <w:bCs/>
                <w:lang w:val="es-AR"/>
              </w:rPr>
            </w:pPr>
          </w:p>
        </w:tc>
        <w:tc>
          <w:tcPr>
            <w:tcW w:w="5159" w:type="dxa"/>
          </w:tcPr>
          <w:p w14:paraId="02F17AF4" w14:textId="77777777" w:rsidR="00EB0BC6" w:rsidRDefault="00EB0BC6">
            <w:pPr>
              <w:rPr>
                <w:rFonts w:cs="Arial"/>
                <w:b/>
                <w:bCs/>
                <w:lang w:val="es-AR"/>
              </w:rPr>
            </w:pPr>
            <w:r>
              <w:rPr>
                <w:rFonts w:cs="Arial"/>
                <w:b/>
                <w:bCs/>
                <w:lang w:val="es-AR"/>
              </w:rPr>
              <w:t>Descripción</w:t>
            </w:r>
          </w:p>
        </w:tc>
      </w:tr>
      <w:tr w:rsidR="00711B9C" w:rsidRPr="00711B9C" w14:paraId="6F99F094" w14:textId="77777777" w:rsidTr="00B245C6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30F98476" w14:textId="5989BF63" w:rsidR="00711B9C" w:rsidRDefault="00711B9C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2FC3E80A" w14:textId="712C0C92" w:rsidR="00EB0BC6" w:rsidRPr="0040722C" w:rsidRDefault="0040722C" w:rsidP="00711B9C">
            <w:pPr>
              <w:rPr>
                <w:rFonts w:cs="Arial"/>
                <w:lang w:val="es-MX"/>
              </w:rPr>
            </w:pPr>
            <w:proofErr w:type="spellStart"/>
            <w:r w:rsidRPr="0040722C">
              <w:rPr>
                <w:rFonts w:cs="Arial"/>
                <w:lang w:val="es-MX"/>
              </w:rPr>
              <w:t>nsa_Autorizacion</w:t>
            </w:r>
            <w:proofErr w:type="spellEnd"/>
            <w:r w:rsidRPr="0040722C">
              <w:rPr>
                <w:rFonts w:cs="Arial"/>
                <w:lang w:val="es-MX"/>
              </w:rPr>
              <w:t xml:space="preserve"> </w:t>
            </w:r>
            <w:proofErr w:type="spellStart"/>
            <w:proofErr w:type="gramStart"/>
            <w:r w:rsidR="00437094">
              <w:rPr>
                <w:rFonts w:cs="Arial"/>
                <w:lang w:val="es-MX"/>
              </w:rPr>
              <w:t>char</w:t>
            </w:r>
            <w:proofErr w:type="spellEnd"/>
            <w:r w:rsidR="00711B9C" w:rsidRPr="0040722C">
              <w:rPr>
                <w:rFonts w:cs="Arial"/>
                <w:lang w:val="es-MX"/>
              </w:rPr>
              <w:t>(</w:t>
            </w:r>
            <w:proofErr w:type="gramEnd"/>
            <w:r>
              <w:rPr>
                <w:rFonts w:cs="Arial"/>
                <w:lang w:val="es-MX"/>
              </w:rPr>
              <w:t>5</w:t>
            </w:r>
            <w:r w:rsidR="00711B9C" w:rsidRPr="0040722C">
              <w:rPr>
                <w:rFonts w:cs="Arial"/>
                <w:lang w:val="es-MX"/>
              </w:rPr>
              <w:t>0)</w:t>
            </w:r>
          </w:p>
        </w:tc>
        <w:tc>
          <w:tcPr>
            <w:tcW w:w="160" w:type="dxa"/>
          </w:tcPr>
          <w:p w14:paraId="09A9A080" w14:textId="77777777" w:rsidR="00711B9C" w:rsidRPr="0040722C" w:rsidRDefault="00711B9C">
            <w:pPr>
              <w:rPr>
                <w:rFonts w:cs="Arial"/>
                <w:lang w:val="es-MX"/>
              </w:rPr>
            </w:pPr>
          </w:p>
        </w:tc>
        <w:tc>
          <w:tcPr>
            <w:tcW w:w="5159" w:type="dxa"/>
          </w:tcPr>
          <w:p w14:paraId="5B949EB8" w14:textId="12E895D2" w:rsidR="00711B9C" w:rsidRPr="00711B9C" w:rsidRDefault="0040722C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Número de autorización del comprobante</w:t>
            </w:r>
            <w:r w:rsidR="00946ED6">
              <w:rPr>
                <w:rFonts w:cs="Arial"/>
                <w:lang w:val="es-AR"/>
              </w:rPr>
              <w:t xml:space="preserve"> de compra</w:t>
            </w:r>
          </w:p>
        </w:tc>
      </w:tr>
      <w:tr w:rsidR="00711B9C" w14:paraId="10639249" w14:textId="77777777" w:rsidTr="00B245C6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7FAF41A4" w14:textId="77777777" w:rsidR="00EB0BC6" w:rsidRPr="00711B9C" w:rsidRDefault="00EB0BC6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017635BB" w14:textId="797C5B20" w:rsidR="00EB0BC6" w:rsidRPr="00711B9C" w:rsidRDefault="0040722C">
            <w:pPr>
              <w:rPr>
                <w:rFonts w:cs="Arial"/>
                <w:lang w:val="es-AR"/>
              </w:rPr>
            </w:pPr>
            <w:proofErr w:type="spellStart"/>
            <w:r w:rsidRPr="0040722C">
              <w:rPr>
                <w:rFonts w:cs="Arial"/>
                <w:lang w:val="es-MX"/>
              </w:rPr>
              <w:t>nsaCOA_Secuencial</w:t>
            </w:r>
            <w:proofErr w:type="spellEnd"/>
            <w:r>
              <w:rPr>
                <w:rFonts w:cs="Arial"/>
                <w:lang w:val="es-MX"/>
              </w:rPr>
              <w:t xml:space="preserve"> </w:t>
            </w:r>
            <w:proofErr w:type="spellStart"/>
            <w:proofErr w:type="gramStart"/>
            <w:r w:rsidR="00437094">
              <w:rPr>
                <w:rFonts w:cs="Arial"/>
                <w:lang w:val="es-MX"/>
              </w:rPr>
              <w:t>char</w:t>
            </w:r>
            <w:proofErr w:type="spellEnd"/>
            <w:r>
              <w:rPr>
                <w:rFonts w:cs="Arial"/>
                <w:lang w:val="es-MX"/>
              </w:rPr>
              <w:t>(</w:t>
            </w:r>
            <w:proofErr w:type="gramEnd"/>
            <w:r w:rsidR="00946ED6">
              <w:rPr>
                <w:rFonts w:cs="Arial"/>
                <w:lang w:val="es-MX"/>
              </w:rPr>
              <w:t>1</w:t>
            </w:r>
            <w:r>
              <w:rPr>
                <w:rFonts w:cs="Arial"/>
                <w:lang w:val="es-MX"/>
              </w:rPr>
              <w:t>0)</w:t>
            </w:r>
          </w:p>
        </w:tc>
        <w:tc>
          <w:tcPr>
            <w:tcW w:w="160" w:type="dxa"/>
          </w:tcPr>
          <w:p w14:paraId="2EF7F1DE" w14:textId="77777777" w:rsidR="00EB0BC6" w:rsidRDefault="00EB0BC6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7906AE8F" w14:textId="34637D3E" w:rsidR="00EB0BC6" w:rsidRDefault="0040722C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Número secuencial del comprobante</w:t>
            </w:r>
            <w:r w:rsidR="00946ED6">
              <w:rPr>
                <w:rFonts w:cs="Arial"/>
                <w:lang w:val="es-AR"/>
              </w:rPr>
              <w:t xml:space="preserve"> de compra</w:t>
            </w:r>
          </w:p>
        </w:tc>
      </w:tr>
      <w:tr w:rsidR="00B245C6" w14:paraId="46557EFA" w14:textId="77777777" w:rsidTr="00B245C6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56EFACCC" w14:textId="77777777" w:rsidR="00B245C6" w:rsidRPr="00711B9C" w:rsidRDefault="00B245C6" w:rsidP="00B245C6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43C4E361" w14:textId="2AD171C3" w:rsidR="00B245C6" w:rsidRPr="00711B9C" w:rsidRDefault="00B245C6" w:rsidP="00B245C6">
            <w:pPr>
              <w:rPr>
                <w:rFonts w:cs="Arial"/>
                <w:lang w:val="es-AR"/>
              </w:rPr>
            </w:pPr>
            <w:proofErr w:type="spellStart"/>
            <w:r w:rsidRPr="0040722C">
              <w:rPr>
                <w:rFonts w:cs="Arial"/>
                <w:lang w:val="es-MX"/>
              </w:rPr>
              <w:t>nsaCOA_Secuencial</w:t>
            </w:r>
            <w:r>
              <w:rPr>
                <w:rFonts w:cs="Arial"/>
                <w:lang w:val="es-MX"/>
              </w:rPr>
              <w:t>_mod</w:t>
            </w:r>
            <w:proofErr w:type="spellEnd"/>
            <w:r>
              <w:rPr>
                <w:rFonts w:cs="Arial"/>
                <w:lang w:val="es-MX"/>
              </w:rPr>
              <w:t xml:space="preserve"> </w:t>
            </w:r>
            <w:proofErr w:type="spellStart"/>
            <w:proofErr w:type="gramStart"/>
            <w:r w:rsidR="00437094">
              <w:rPr>
                <w:rFonts w:cs="Arial"/>
                <w:lang w:val="es-MX"/>
              </w:rPr>
              <w:t>char</w:t>
            </w:r>
            <w:proofErr w:type="spellEnd"/>
            <w:r>
              <w:rPr>
                <w:rFonts w:cs="Arial"/>
                <w:lang w:val="es-MX"/>
              </w:rPr>
              <w:t>(</w:t>
            </w:r>
            <w:proofErr w:type="gramEnd"/>
            <w:r>
              <w:rPr>
                <w:rFonts w:cs="Arial"/>
                <w:lang w:val="es-MX"/>
              </w:rPr>
              <w:t>10)</w:t>
            </w:r>
          </w:p>
        </w:tc>
        <w:tc>
          <w:tcPr>
            <w:tcW w:w="160" w:type="dxa"/>
          </w:tcPr>
          <w:p w14:paraId="7353CED6" w14:textId="77777777" w:rsidR="00B245C6" w:rsidRPr="00711B9C" w:rsidRDefault="00B245C6" w:rsidP="00B245C6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7132D655" w14:textId="727AE337" w:rsidR="00B245C6" w:rsidRDefault="00631881" w:rsidP="00B245C6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Número de secuencial modificado</w:t>
            </w:r>
          </w:p>
        </w:tc>
      </w:tr>
      <w:tr w:rsidR="00B245C6" w14:paraId="34D2757D" w14:textId="77777777" w:rsidTr="00B245C6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42A6E5E1" w14:textId="77777777" w:rsidR="00B245C6" w:rsidRPr="00711B9C" w:rsidRDefault="00B245C6" w:rsidP="00B245C6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17CDCD4B" w14:textId="449E5788" w:rsidR="00B245C6" w:rsidRPr="0040722C" w:rsidRDefault="00B245C6" w:rsidP="00B245C6">
            <w:pPr>
              <w:rPr>
                <w:rFonts w:cs="Arial"/>
                <w:lang w:val="es-MX"/>
              </w:rPr>
            </w:pPr>
            <w:proofErr w:type="spellStart"/>
            <w:r w:rsidRPr="0040722C">
              <w:rPr>
                <w:rFonts w:cs="Arial"/>
                <w:lang w:val="es-MX"/>
              </w:rPr>
              <w:t>nsa_Autorizacion</w:t>
            </w:r>
            <w:r>
              <w:rPr>
                <w:rFonts w:cs="Arial"/>
                <w:lang w:val="es-MX"/>
              </w:rPr>
              <w:t>_mod</w:t>
            </w:r>
            <w:proofErr w:type="spellEnd"/>
            <w:r w:rsidRPr="0040722C">
              <w:rPr>
                <w:rFonts w:cs="Arial"/>
                <w:lang w:val="es-MX"/>
              </w:rPr>
              <w:t xml:space="preserve"> </w:t>
            </w:r>
            <w:proofErr w:type="spellStart"/>
            <w:proofErr w:type="gramStart"/>
            <w:r w:rsidR="00437094">
              <w:rPr>
                <w:rFonts w:cs="Arial"/>
                <w:lang w:val="es-MX"/>
              </w:rPr>
              <w:t>char</w:t>
            </w:r>
            <w:proofErr w:type="spellEnd"/>
            <w:r w:rsidRPr="0040722C">
              <w:rPr>
                <w:rFonts w:cs="Arial"/>
                <w:lang w:val="es-MX"/>
              </w:rPr>
              <w:t>(</w:t>
            </w:r>
            <w:proofErr w:type="gramEnd"/>
            <w:r>
              <w:rPr>
                <w:rFonts w:cs="Arial"/>
                <w:lang w:val="es-MX"/>
              </w:rPr>
              <w:t>5</w:t>
            </w:r>
            <w:r w:rsidRPr="0040722C">
              <w:rPr>
                <w:rFonts w:cs="Arial"/>
                <w:lang w:val="es-MX"/>
              </w:rPr>
              <w:t>0)</w:t>
            </w:r>
          </w:p>
        </w:tc>
        <w:tc>
          <w:tcPr>
            <w:tcW w:w="160" w:type="dxa"/>
          </w:tcPr>
          <w:p w14:paraId="4D4986F2" w14:textId="77777777" w:rsidR="00B245C6" w:rsidRPr="00711B9C" w:rsidRDefault="00B245C6" w:rsidP="00B245C6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18CABD72" w14:textId="1801F28D" w:rsidR="00B245C6" w:rsidRDefault="00631881" w:rsidP="00B245C6">
            <w:pPr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Número de autorización modificado</w:t>
            </w:r>
          </w:p>
        </w:tc>
      </w:tr>
      <w:tr w:rsidR="00B245C6" w14:paraId="5190D0E0" w14:textId="77777777" w:rsidTr="00B245C6">
        <w:tblPrEx>
          <w:tblCellMar>
            <w:top w:w="0" w:type="dxa"/>
            <w:bottom w:w="0" w:type="dxa"/>
          </w:tblCellMar>
        </w:tblPrEx>
        <w:tc>
          <w:tcPr>
            <w:tcW w:w="277" w:type="dxa"/>
          </w:tcPr>
          <w:p w14:paraId="53D91851" w14:textId="77777777" w:rsidR="00B245C6" w:rsidRPr="00711B9C" w:rsidRDefault="00B245C6" w:rsidP="00B245C6">
            <w:pPr>
              <w:rPr>
                <w:rFonts w:cs="Arial"/>
                <w:lang w:val="es-AR"/>
              </w:rPr>
            </w:pPr>
          </w:p>
        </w:tc>
        <w:tc>
          <w:tcPr>
            <w:tcW w:w="3544" w:type="dxa"/>
          </w:tcPr>
          <w:p w14:paraId="4A86B950" w14:textId="77777777" w:rsidR="00B245C6" w:rsidRPr="0040722C" w:rsidRDefault="00B245C6" w:rsidP="00B245C6">
            <w:pPr>
              <w:rPr>
                <w:rFonts w:cs="Arial"/>
                <w:lang w:val="es-MX"/>
              </w:rPr>
            </w:pPr>
          </w:p>
        </w:tc>
        <w:tc>
          <w:tcPr>
            <w:tcW w:w="160" w:type="dxa"/>
          </w:tcPr>
          <w:p w14:paraId="2D7FFC65" w14:textId="77777777" w:rsidR="00B245C6" w:rsidRPr="00711B9C" w:rsidRDefault="00B245C6" w:rsidP="00B245C6">
            <w:pPr>
              <w:rPr>
                <w:rFonts w:cs="Arial"/>
                <w:lang w:val="es-AR"/>
              </w:rPr>
            </w:pPr>
          </w:p>
        </w:tc>
        <w:tc>
          <w:tcPr>
            <w:tcW w:w="5159" w:type="dxa"/>
          </w:tcPr>
          <w:p w14:paraId="2202695D" w14:textId="77777777" w:rsidR="00B245C6" w:rsidRDefault="00B245C6" w:rsidP="00B245C6">
            <w:pPr>
              <w:rPr>
                <w:rFonts w:cs="Arial"/>
                <w:lang w:val="es-AR"/>
              </w:rPr>
            </w:pPr>
          </w:p>
        </w:tc>
      </w:tr>
    </w:tbl>
    <w:p w14:paraId="58F51FA6" w14:textId="0DF77639" w:rsidR="00EB0BC6" w:rsidRDefault="0040722C">
      <w:pPr>
        <w:ind w:left="360"/>
        <w:rPr>
          <w:rFonts w:cs="Arial"/>
          <w:lang w:val="es-AR"/>
        </w:rPr>
      </w:pPr>
      <w:r>
        <w:rPr>
          <w:rFonts w:cs="Arial"/>
          <w:lang w:val="es-AR"/>
        </w:rPr>
        <w:t xml:space="preserve">Se asume que estos cambios son reflejados automáticamente en </w:t>
      </w:r>
      <w:proofErr w:type="spellStart"/>
      <w:r>
        <w:rPr>
          <w:rFonts w:cs="Arial"/>
          <w:lang w:val="es-AR"/>
        </w:rPr>
        <w:t>dexterity</w:t>
      </w:r>
      <w:proofErr w:type="spellEnd"/>
      <w:r>
        <w:rPr>
          <w:rFonts w:cs="Arial"/>
          <w:lang w:val="es-AR"/>
        </w:rPr>
        <w:t xml:space="preserve"> por todas las tablas y ventanas que los usan.</w:t>
      </w:r>
    </w:p>
    <w:p w14:paraId="697F118A" w14:textId="3EF6792A" w:rsidR="0040722C" w:rsidRDefault="0040722C">
      <w:pPr>
        <w:ind w:left="360"/>
        <w:rPr>
          <w:rFonts w:cs="Arial"/>
          <w:lang w:val="es-AR"/>
        </w:rPr>
      </w:pPr>
      <w:r>
        <w:rPr>
          <w:rFonts w:cs="Arial"/>
          <w:lang w:val="es-AR"/>
        </w:rPr>
        <w:t xml:space="preserve">La tabla más importante es </w:t>
      </w:r>
      <w:r w:rsidR="00713E5F" w:rsidRPr="00713E5F">
        <w:rPr>
          <w:rFonts w:cs="Arial"/>
          <w:lang w:val="es-AR"/>
        </w:rPr>
        <w:t>nsaCOA_GL00021</w:t>
      </w:r>
    </w:p>
    <w:p w14:paraId="2ECA3200" w14:textId="4CB9D134" w:rsidR="0040722C" w:rsidRDefault="0040722C">
      <w:pPr>
        <w:ind w:left="360"/>
        <w:rPr>
          <w:rFonts w:cs="Arial"/>
          <w:lang w:val="es-AR"/>
        </w:rPr>
      </w:pPr>
    </w:p>
    <w:p w14:paraId="5075A05B" w14:textId="0320D2E3" w:rsidR="00545F17" w:rsidRDefault="00545F17" w:rsidP="00545F17">
      <w:pPr>
        <w:pStyle w:val="Heading2"/>
        <w:rPr>
          <w:lang w:val="en-AU"/>
        </w:rPr>
      </w:pPr>
      <w:bookmarkStart w:id="10" w:name="_Toc29226172"/>
      <w:r>
        <w:rPr>
          <w:lang w:val="en-AU"/>
        </w:rPr>
        <w:t>Vistas</w:t>
      </w:r>
      <w:bookmarkEnd w:id="10"/>
    </w:p>
    <w:p w14:paraId="4416ACBD" w14:textId="4872C89B" w:rsidR="00B411DA" w:rsidRDefault="00B41952" w:rsidP="003C1493">
      <w:pPr>
        <w:rPr>
          <w:rFonts w:cs="Arial"/>
          <w:lang w:val="es-AR"/>
        </w:rPr>
      </w:pPr>
      <w:r>
        <w:rPr>
          <w:rFonts w:cs="Arial"/>
          <w:b/>
          <w:lang w:val="es-AR"/>
        </w:rPr>
        <w:t>-</w:t>
      </w:r>
    </w:p>
    <w:p w14:paraId="34EDB563" w14:textId="7686AC09" w:rsidR="005804F3" w:rsidRDefault="005804F3" w:rsidP="005804F3">
      <w:pPr>
        <w:pStyle w:val="Heading2"/>
        <w:rPr>
          <w:lang w:val="es-AR"/>
        </w:rPr>
      </w:pPr>
      <w:bookmarkStart w:id="11" w:name="_Toc29226173"/>
      <w:r>
        <w:rPr>
          <w:lang w:val="es-AR"/>
        </w:rPr>
        <w:t>Funciones y Procedimientos Almacenados</w:t>
      </w:r>
      <w:bookmarkEnd w:id="11"/>
    </w:p>
    <w:p w14:paraId="7B9FDB72" w14:textId="5FBD664A" w:rsidR="005804F3" w:rsidRDefault="00B41952" w:rsidP="003C1493">
      <w:pPr>
        <w:rPr>
          <w:rFonts w:cs="Arial"/>
          <w:lang w:val="es-AR"/>
        </w:rPr>
      </w:pPr>
      <w:r>
        <w:rPr>
          <w:lang w:val="es-AR"/>
        </w:rPr>
        <w:t>-</w:t>
      </w:r>
    </w:p>
    <w:p w14:paraId="51474CD2" w14:textId="1054876E" w:rsidR="00715FEF" w:rsidRDefault="00715FEF" w:rsidP="00715FEF">
      <w:pPr>
        <w:pStyle w:val="Heading2"/>
        <w:rPr>
          <w:lang w:val="es-AR"/>
        </w:rPr>
      </w:pPr>
      <w:bookmarkStart w:id="12" w:name="_Toc29226174"/>
      <w:r>
        <w:rPr>
          <w:lang w:val="es-AR"/>
        </w:rPr>
        <w:t>Jobs</w:t>
      </w:r>
      <w:bookmarkEnd w:id="12"/>
    </w:p>
    <w:p w14:paraId="15DC320C" w14:textId="3B78BAD8" w:rsidR="00B41952" w:rsidRPr="00B41952" w:rsidRDefault="00B41952" w:rsidP="00B41952">
      <w:pPr>
        <w:rPr>
          <w:lang w:val="es-AR"/>
        </w:rPr>
      </w:pPr>
      <w:r>
        <w:rPr>
          <w:lang w:val="es-AR"/>
        </w:rPr>
        <w:t>-</w:t>
      </w:r>
    </w:p>
    <w:p w14:paraId="7BE42946" w14:textId="21A4CB0F" w:rsidR="0087273A" w:rsidRDefault="0087273A" w:rsidP="0087273A">
      <w:pPr>
        <w:pStyle w:val="Heading2"/>
        <w:rPr>
          <w:lang w:val="es-AR"/>
        </w:rPr>
      </w:pPr>
      <w:bookmarkStart w:id="13" w:name="_Toc29226175"/>
      <w:r>
        <w:rPr>
          <w:lang w:val="es-AR"/>
        </w:rPr>
        <w:t>Integración IM</w:t>
      </w:r>
      <w:bookmarkEnd w:id="13"/>
    </w:p>
    <w:p w14:paraId="69C8DB5A" w14:textId="3444DACF" w:rsidR="0087273A" w:rsidRDefault="00B41952" w:rsidP="003C1493">
      <w:pPr>
        <w:rPr>
          <w:rFonts w:cs="Arial"/>
          <w:lang w:val="es-AR"/>
        </w:rPr>
      </w:pPr>
      <w:r>
        <w:rPr>
          <w:lang w:val="es-AR"/>
        </w:rPr>
        <w:t>-</w:t>
      </w:r>
    </w:p>
    <w:p w14:paraId="208E8B28" w14:textId="77777777" w:rsidR="00724372" w:rsidRDefault="00724372" w:rsidP="00724372">
      <w:pPr>
        <w:pStyle w:val="Heading2"/>
        <w:rPr>
          <w:lang w:val="es-AR"/>
        </w:rPr>
      </w:pPr>
      <w:bookmarkStart w:id="14" w:name="_Toc29226176"/>
      <w:commentRangeStart w:id="15"/>
      <w:r>
        <w:rPr>
          <w:lang w:val="es-AR"/>
        </w:rPr>
        <w:lastRenderedPageBreak/>
        <w:t>Ventanas</w:t>
      </w:r>
      <w:commentRangeEnd w:id="15"/>
      <w:r w:rsidR="001E37FE">
        <w:rPr>
          <w:rStyle w:val="CommentReference"/>
          <w:b w:val="0"/>
        </w:rPr>
        <w:commentReference w:id="15"/>
      </w:r>
      <w:bookmarkEnd w:id="14"/>
    </w:p>
    <w:p w14:paraId="0A98FB7C" w14:textId="16863BB7" w:rsidR="001F64F7" w:rsidRDefault="001F64F7" w:rsidP="001F64F7">
      <w:pPr>
        <w:pStyle w:val="Heading3"/>
        <w:rPr>
          <w:lang w:val="es-MX"/>
        </w:rPr>
      </w:pPr>
      <w:bookmarkStart w:id="16" w:name="_Toc29226177"/>
      <w:r>
        <w:rPr>
          <w:lang w:val="es-MX"/>
        </w:rPr>
        <w:t>Ventanas modificadas para Factura Electrónica de Perú</w:t>
      </w:r>
      <w:bookmarkEnd w:id="16"/>
    </w:p>
    <w:p w14:paraId="720BF664" w14:textId="6BE6A6C6" w:rsidR="001E37FE" w:rsidRDefault="001E37FE" w:rsidP="001E37FE">
      <w:pPr>
        <w:widowControl/>
        <w:spacing w:line="259" w:lineRule="auto"/>
        <w:jc w:val="both"/>
        <w:rPr>
          <w:lang w:val="es-MX"/>
        </w:rPr>
      </w:pPr>
      <w:r>
        <w:rPr>
          <w:lang w:val="es-MX"/>
        </w:rPr>
        <w:t xml:space="preserve">Las ventanas </w:t>
      </w:r>
      <w:r w:rsidR="001F64F7">
        <w:rPr>
          <w:lang w:val="es-MX"/>
        </w:rPr>
        <w:t>modificadas para ingresar los datos adicionales de factura electrónica son:</w:t>
      </w:r>
    </w:p>
    <w:p w14:paraId="218F5446" w14:textId="259B16B8" w:rsidR="001E37FE" w:rsidRPr="001E37FE" w:rsidRDefault="001E37FE" w:rsidP="001E37FE">
      <w:pPr>
        <w:pStyle w:val="ListParagraph"/>
        <w:widowControl/>
        <w:numPr>
          <w:ilvl w:val="0"/>
          <w:numId w:val="39"/>
        </w:numPr>
        <w:spacing w:line="259" w:lineRule="auto"/>
        <w:jc w:val="both"/>
        <w:rPr>
          <w:lang w:val="es-MX"/>
        </w:rPr>
      </w:pPr>
      <w:r w:rsidRPr="001E37FE">
        <w:rPr>
          <w:lang w:val="es-MX"/>
        </w:rPr>
        <w:t>Administración-Configuración-&gt;Compañía-&gt;Configuración de COA:</w:t>
      </w:r>
    </w:p>
    <w:p w14:paraId="12A0B967" w14:textId="77777777" w:rsidR="001E37FE" w:rsidRDefault="001E37FE" w:rsidP="001F64F7">
      <w:pPr>
        <w:ind w:firstLine="360"/>
        <w:jc w:val="both"/>
      </w:pPr>
      <w:r>
        <w:rPr>
          <w:noProof/>
          <w:lang w:eastAsia="es-VE"/>
        </w:rPr>
        <w:drawing>
          <wp:inline distT="0" distB="0" distL="0" distR="0" wp14:anchorId="5F6CD18E" wp14:editId="6CB01D1C">
            <wp:extent cx="2355850" cy="10096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0741" t="24209" r="34907" b="52176"/>
                    <a:stretch/>
                  </pic:blipFill>
                  <pic:spPr bwMode="auto">
                    <a:xfrm>
                      <a:off x="0" y="0"/>
                      <a:ext cx="235585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AB078" w14:textId="7ED802E2" w:rsidR="001E37FE" w:rsidRDefault="001E37FE" w:rsidP="001F64F7">
      <w:pPr>
        <w:widowControl/>
        <w:spacing w:line="259" w:lineRule="auto"/>
        <w:ind w:firstLine="360"/>
        <w:jc w:val="both"/>
      </w:pPr>
      <w:proofErr w:type="spellStart"/>
      <w:r>
        <w:t>Tabla</w:t>
      </w:r>
      <w:proofErr w:type="spellEnd"/>
      <w:r w:rsidR="001F64F7">
        <w:t xml:space="preserve"> </w:t>
      </w:r>
      <w:proofErr w:type="spellStart"/>
      <w:r w:rsidR="001F64F7">
        <w:t>relacionada</w:t>
      </w:r>
      <w:proofErr w:type="spellEnd"/>
      <w:r>
        <w:t>:</w:t>
      </w:r>
      <w:r w:rsidR="001F64F7">
        <w:t xml:space="preserve"> </w:t>
      </w:r>
      <w:r w:rsidRPr="00542417">
        <w:t>nsaCOA_GL00003</w:t>
      </w:r>
    </w:p>
    <w:p w14:paraId="01C0D04D" w14:textId="77777777" w:rsidR="001E37FE" w:rsidRDefault="001E37FE" w:rsidP="001F64F7">
      <w:pPr>
        <w:widowControl/>
        <w:spacing w:line="259" w:lineRule="auto"/>
        <w:ind w:firstLine="360"/>
        <w:jc w:val="both"/>
      </w:pPr>
      <w:r>
        <w:t xml:space="preserve">Campo </w:t>
      </w:r>
      <w:proofErr w:type="spellStart"/>
      <w:r>
        <w:t>modificado</w:t>
      </w:r>
      <w:proofErr w:type="spellEnd"/>
      <w:r>
        <w:t xml:space="preserve">: </w:t>
      </w:r>
      <w:proofErr w:type="spellStart"/>
      <w:r>
        <w:t>nsa_Cod_Transac</w:t>
      </w:r>
      <w:proofErr w:type="spellEnd"/>
    </w:p>
    <w:p w14:paraId="5D03D23E" w14:textId="77777777" w:rsidR="001E37FE" w:rsidRDefault="001E37FE" w:rsidP="001E37FE">
      <w:pPr>
        <w:jc w:val="both"/>
      </w:pPr>
    </w:p>
    <w:p w14:paraId="76A57E2C" w14:textId="7D815B83" w:rsidR="001E37FE" w:rsidRPr="001E37FE" w:rsidRDefault="001E37FE" w:rsidP="001F64F7">
      <w:pPr>
        <w:pStyle w:val="ListParagraph"/>
        <w:widowControl/>
        <w:numPr>
          <w:ilvl w:val="0"/>
          <w:numId w:val="39"/>
        </w:numPr>
        <w:spacing w:line="259" w:lineRule="auto"/>
        <w:jc w:val="both"/>
        <w:rPr>
          <w:lang w:val="es-MX"/>
        </w:rPr>
      </w:pPr>
      <w:r w:rsidRPr="001E37FE">
        <w:rPr>
          <w:lang w:val="es-MX"/>
        </w:rPr>
        <w:t>Ventas-&gt;Transacciones-&gt;Entrada transacciones de ventas-&gt;Adicionales</w:t>
      </w:r>
    </w:p>
    <w:p w14:paraId="45E6532C" w14:textId="77777777" w:rsidR="001E37FE" w:rsidRDefault="001E37FE" w:rsidP="001F64F7">
      <w:pPr>
        <w:ind w:firstLine="360"/>
        <w:jc w:val="both"/>
      </w:pPr>
      <w:r>
        <w:rPr>
          <w:noProof/>
          <w:lang w:eastAsia="es-VE"/>
        </w:rPr>
        <w:drawing>
          <wp:inline distT="0" distB="0" distL="0" distR="0" wp14:anchorId="3B59A3EC" wp14:editId="78F26C2C">
            <wp:extent cx="3400784" cy="2438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8610" t="28665" r="13149" b="4352"/>
                    <a:stretch/>
                  </pic:blipFill>
                  <pic:spPr bwMode="auto">
                    <a:xfrm>
                      <a:off x="0" y="0"/>
                      <a:ext cx="3404655" cy="2441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F22A3" w14:textId="07CC9B0E" w:rsidR="001E37FE" w:rsidRDefault="001E37FE" w:rsidP="001F64F7">
      <w:pPr>
        <w:widowControl/>
        <w:spacing w:line="259" w:lineRule="auto"/>
        <w:ind w:firstLine="360"/>
        <w:jc w:val="both"/>
      </w:pPr>
      <w:proofErr w:type="spellStart"/>
      <w:r>
        <w:t>Tablas</w:t>
      </w:r>
      <w:proofErr w:type="spellEnd"/>
      <w:r>
        <w:t>:</w:t>
      </w:r>
      <w:r w:rsidR="001F64F7">
        <w:t xml:space="preserve"> </w:t>
      </w:r>
      <w:r w:rsidRPr="00542417">
        <w:t>nsaCOA_GL00014</w:t>
      </w:r>
    </w:p>
    <w:p w14:paraId="2A0084BC" w14:textId="5FA7123C" w:rsidR="001E37FE" w:rsidRDefault="001E37FE" w:rsidP="001F64F7">
      <w:pPr>
        <w:widowControl/>
        <w:spacing w:line="259" w:lineRule="auto"/>
        <w:ind w:firstLine="360"/>
        <w:jc w:val="both"/>
      </w:pPr>
      <w:r>
        <w:t xml:space="preserve">Campo </w:t>
      </w:r>
      <w:proofErr w:type="spellStart"/>
      <w:r>
        <w:t>modificado</w:t>
      </w:r>
      <w:proofErr w:type="spellEnd"/>
      <w:r>
        <w:t xml:space="preserve">: </w:t>
      </w:r>
      <w:proofErr w:type="spellStart"/>
      <w:r>
        <w:t>nsa_Cod_Transac</w:t>
      </w:r>
      <w:proofErr w:type="spellEnd"/>
    </w:p>
    <w:p w14:paraId="27737BCA" w14:textId="77777777" w:rsidR="001F64F7" w:rsidRDefault="001F64F7" w:rsidP="001F64F7">
      <w:pPr>
        <w:widowControl/>
        <w:spacing w:line="259" w:lineRule="auto"/>
        <w:ind w:firstLine="360"/>
        <w:jc w:val="both"/>
      </w:pPr>
    </w:p>
    <w:p w14:paraId="70F0D8A4" w14:textId="0D548B30" w:rsidR="001E37FE" w:rsidRPr="001F64F7" w:rsidRDefault="001E37FE" w:rsidP="001F64F7">
      <w:pPr>
        <w:pStyle w:val="ListParagraph"/>
        <w:widowControl/>
        <w:numPr>
          <w:ilvl w:val="0"/>
          <w:numId w:val="39"/>
        </w:numPr>
        <w:spacing w:line="259" w:lineRule="auto"/>
        <w:jc w:val="both"/>
        <w:rPr>
          <w:lang w:val="es-MX"/>
        </w:rPr>
      </w:pPr>
      <w:r w:rsidRPr="001F64F7">
        <w:rPr>
          <w:lang w:val="es-MX"/>
        </w:rPr>
        <w:t>Administración-Configuración-&gt;Compañía-&gt;Configuración RUC</w:t>
      </w:r>
    </w:p>
    <w:p w14:paraId="62B3FC32" w14:textId="77777777" w:rsidR="001E37FE" w:rsidRDefault="001E37FE" w:rsidP="001F64F7">
      <w:pPr>
        <w:ind w:firstLine="360"/>
        <w:jc w:val="both"/>
      </w:pPr>
      <w:r>
        <w:rPr>
          <w:noProof/>
          <w:lang w:eastAsia="es-VE"/>
        </w:rPr>
        <w:drawing>
          <wp:inline distT="0" distB="0" distL="0" distR="0" wp14:anchorId="072CD337" wp14:editId="5DAFA8F0">
            <wp:extent cx="2019300" cy="1752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1575" t="15481" r="58981" b="39065"/>
                    <a:stretch/>
                  </pic:blipFill>
                  <pic:spPr bwMode="auto">
                    <a:xfrm>
                      <a:off x="0" y="0"/>
                      <a:ext cx="201930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94B84" w14:textId="6F3B97FF" w:rsidR="001E37FE" w:rsidRPr="00B245C6" w:rsidRDefault="001E37FE" w:rsidP="001F64F7">
      <w:pPr>
        <w:widowControl/>
        <w:spacing w:line="259" w:lineRule="auto"/>
        <w:ind w:firstLine="360"/>
        <w:jc w:val="both"/>
        <w:rPr>
          <w:lang w:val="es-MX"/>
        </w:rPr>
      </w:pPr>
      <w:r w:rsidRPr="00B245C6">
        <w:rPr>
          <w:lang w:val="es-MX"/>
        </w:rPr>
        <w:t>Tablas:</w:t>
      </w:r>
      <w:r w:rsidR="001F64F7" w:rsidRPr="00B245C6">
        <w:rPr>
          <w:lang w:val="es-MX"/>
        </w:rPr>
        <w:t xml:space="preserve"> </w:t>
      </w:r>
      <w:r w:rsidRPr="00B245C6">
        <w:rPr>
          <w:lang w:val="es-MX"/>
        </w:rPr>
        <w:t>nsaCOA_GL00010</w:t>
      </w:r>
    </w:p>
    <w:p w14:paraId="4302F639" w14:textId="77777777" w:rsidR="001E37FE" w:rsidRPr="00B245C6" w:rsidRDefault="001E37FE" w:rsidP="001F64F7">
      <w:pPr>
        <w:widowControl/>
        <w:spacing w:line="259" w:lineRule="auto"/>
        <w:ind w:firstLine="360"/>
        <w:jc w:val="both"/>
        <w:rPr>
          <w:lang w:val="es-MX"/>
        </w:rPr>
      </w:pPr>
      <w:r w:rsidRPr="00B245C6">
        <w:rPr>
          <w:lang w:val="es-MX"/>
        </w:rPr>
        <w:t xml:space="preserve">Campos modificados: </w:t>
      </w:r>
    </w:p>
    <w:p w14:paraId="63ACB86E" w14:textId="77777777" w:rsidR="001E37FE" w:rsidRDefault="001E37FE" w:rsidP="001F64F7">
      <w:pPr>
        <w:pStyle w:val="ListParagraph"/>
        <w:widowControl/>
        <w:numPr>
          <w:ilvl w:val="2"/>
          <w:numId w:val="39"/>
        </w:numPr>
        <w:spacing w:line="259" w:lineRule="auto"/>
        <w:jc w:val="both"/>
      </w:pPr>
      <w:proofErr w:type="spellStart"/>
      <w:r>
        <w:t>nsa_Cod_Transac</w:t>
      </w:r>
      <w:proofErr w:type="spellEnd"/>
      <w:r>
        <w:t>,</w:t>
      </w:r>
    </w:p>
    <w:p w14:paraId="3E046274" w14:textId="72AF95EE" w:rsidR="00B245C6" w:rsidRDefault="001E37FE" w:rsidP="00B245C6">
      <w:pPr>
        <w:pStyle w:val="ListParagraph"/>
        <w:widowControl/>
        <w:numPr>
          <w:ilvl w:val="2"/>
          <w:numId w:val="39"/>
        </w:numPr>
        <w:spacing w:line="259" w:lineRule="auto"/>
        <w:jc w:val="both"/>
      </w:pPr>
      <w:proofErr w:type="spellStart"/>
      <w:r w:rsidRPr="001C1EBB">
        <w:t>nsa_Cod_Transac_Venta</w:t>
      </w:r>
      <w:proofErr w:type="spellEnd"/>
    </w:p>
    <w:p w14:paraId="5517BFE6" w14:textId="4046C290" w:rsidR="00B245C6" w:rsidRPr="00B245C6" w:rsidRDefault="00B245C6" w:rsidP="00B245C6">
      <w:pPr>
        <w:pStyle w:val="ListParagraph"/>
        <w:widowControl/>
        <w:numPr>
          <w:ilvl w:val="0"/>
          <w:numId w:val="39"/>
        </w:numPr>
        <w:spacing w:line="259" w:lineRule="auto"/>
        <w:jc w:val="both"/>
        <w:rPr>
          <w:lang w:val="es-MX"/>
        </w:rPr>
      </w:pPr>
      <w:proofErr w:type="spellStart"/>
      <w:r w:rsidRPr="00B245C6">
        <w:rPr>
          <w:lang w:val="es-MX"/>
        </w:rPr>
        <w:t>tiiCoa_ActualizarTablas</w:t>
      </w:r>
      <w:proofErr w:type="spellEnd"/>
      <w:r w:rsidRPr="00B245C6">
        <w:rPr>
          <w:lang w:val="es-MX"/>
        </w:rPr>
        <w:t>. Ventana que sirve para reconstruir las tablas modificadas.</w:t>
      </w:r>
    </w:p>
    <w:p w14:paraId="03543D8E" w14:textId="77777777" w:rsidR="00B245C6" w:rsidRPr="00B245C6" w:rsidRDefault="00B245C6" w:rsidP="00B245C6">
      <w:pPr>
        <w:widowControl/>
        <w:spacing w:line="259" w:lineRule="auto"/>
        <w:jc w:val="both"/>
        <w:rPr>
          <w:lang w:val="es-MX"/>
        </w:rPr>
      </w:pPr>
    </w:p>
    <w:p w14:paraId="06F9D1E9" w14:textId="272B25BA" w:rsidR="00B245C6" w:rsidRDefault="00B245C6" w:rsidP="00B245C6">
      <w:pPr>
        <w:pStyle w:val="Heading3"/>
        <w:rPr>
          <w:lang w:val="es-MX"/>
        </w:rPr>
      </w:pPr>
      <w:bookmarkStart w:id="17" w:name="_Toc29226178"/>
      <w:proofErr w:type="gramStart"/>
      <w:r>
        <w:rPr>
          <w:lang w:val="es-MX"/>
        </w:rPr>
        <w:t>Ventanas</w:t>
      </w:r>
      <w:r>
        <w:rPr>
          <w:lang w:val="es-MX"/>
        </w:rPr>
        <w:t xml:space="preserve"> modificados</w:t>
      </w:r>
      <w:proofErr w:type="gramEnd"/>
      <w:r>
        <w:rPr>
          <w:lang w:val="es-MX"/>
        </w:rPr>
        <w:t xml:space="preserve"> para reportes ATS de Ecuador</w:t>
      </w:r>
      <w:bookmarkEnd w:id="17"/>
    </w:p>
    <w:p w14:paraId="394F4594" w14:textId="4D5CFAF5" w:rsidR="00724372" w:rsidRPr="00B245C6" w:rsidRDefault="00B245C6" w:rsidP="003C1493">
      <w:pPr>
        <w:rPr>
          <w:rFonts w:cs="Arial"/>
          <w:lang w:val="es-MX"/>
        </w:rPr>
      </w:pPr>
      <w:r>
        <w:rPr>
          <w:rFonts w:cs="Arial"/>
          <w:lang w:val="es-MX"/>
        </w:rPr>
        <w:t>No se modificó ninguna ventana.</w:t>
      </w:r>
    </w:p>
    <w:p w14:paraId="0B3282E2" w14:textId="77777777" w:rsidR="001F64F7" w:rsidRPr="001F64F7" w:rsidRDefault="001F64F7" w:rsidP="003C1493">
      <w:pPr>
        <w:rPr>
          <w:rFonts w:cs="Arial"/>
          <w:lang w:val="es-MX"/>
        </w:rPr>
      </w:pPr>
    </w:p>
    <w:p w14:paraId="312D1E86" w14:textId="77777777" w:rsidR="00650C5F" w:rsidRDefault="00650C5F" w:rsidP="00650C5F">
      <w:pPr>
        <w:pStyle w:val="Heading2"/>
        <w:rPr>
          <w:lang w:val="es-AR"/>
        </w:rPr>
      </w:pPr>
      <w:bookmarkStart w:id="18" w:name="_Toc29226179"/>
      <w:commentRangeStart w:id="19"/>
      <w:r>
        <w:rPr>
          <w:lang w:val="es-AR"/>
        </w:rPr>
        <w:t>Scripts</w:t>
      </w:r>
      <w:commentRangeEnd w:id="19"/>
      <w:r w:rsidR="001F64F7">
        <w:rPr>
          <w:rStyle w:val="CommentReference"/>
          <w:b w:val="0"/>
        </w:rPr>
        <w:commentReference w:id="19"/>
      </w:r>
      <w:bookmarkEnd w:id="18"/>
    </w:p>
    <w:p w14:paraId="2AF8D9C4" w14:textId="3BF92AB1" w:rsidR="00650C5F" w:rsidRDefault="001F64F7" w:rsidP="00650C5F">
      <w:pPr>
        <w:rPr>
          <w:rFonts w:cs="Arial"/>
          <w:lang w:val="es-AR"/>
        </w:rPr>
      </w:pPr>
      <w:r>
        <w:rPr>
          <w:rFonts w:cs="Arial"/>
          <w:lang w:val="es-AR"/>
        </w:rPr>
        <w:t>-</w:t>
      </w:r>
    </w:p>
    <w:p w14:paraId="27C6FAF0" w14:textId="77777777" w:rsidR="00BC12A1" w:rsidRDefault="00BC12A1" w:rsidP="003C1493">
      <w:pPr>
        <w:rPr>
          <w:rFonts w:cs="Arial"/>
          <w:lang w:val="es-AR"/>
        </w:rPr>
      </w:pPr>
    </w:p>
    <w:sectPr w:rsidR="00BC12A1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Juan Carlos Fernández" w:date="2020-01-06T16:41:00Z" w:initials="JCF">
    <w:p w14:paraId="22EBC6B0" w14:textId="31D54B24" w:rsidR="001E37FE" w:rsidRDefault="001E37FE" w:rsidP="001E37FE">
      <w:pPr>
        <w:rPr>
          <w:lang w:val="es-AR"/>
        </w:rPr>
      </w:pPr>
      <w:r>
        <w:rPr>
          <w:rStyle w:val="CommentReference"/>
        </w:rPr>
        <w:annotationRef/>
      </w:r>
      <w:r>
        <w:rPr>
          <w:lang w:val="es-AR"/>
        </w:rPr>
        <w:t>EXPLICACION DE LA LOGICA DEL DESARROLLO. EL PROPOSITO ES HACER ENTENDER AL LECTOR COMO SE SOLUCIONO A GRANDES RASGOS EL REQUERIMIENTO.</w:t>
      </w:r>
    </w:p>
    <w:p w14:paraId="4CD838A1" w14:textId="3D9FADA4" w:rsidR="001E37FE" w:rsidRPr="001E37FE" w:rsidRDefault="001E37FE" w:rsidP="001E37FE">
      <w:pPr>
        <w:rPr>
          <w:lang w:val="es-AR"/>
        </w:rPr>
      </w:pPr>
      <w:r>
        <w:rPr>
          <w:lang w:val="es-AR"/>
        </w:rPr>
        <w:t>SI FUERA NECESARIO DIAGRAMAR LA LOGICA DE ENTIDADES, PROCESOS, OBJETOS, Y OTROS</w:t>
      </w:r>
    </w:p>
  </w:comment>
  <w:comment w:id="6" w:author="Juan Carlos Fernández" w:date="2020-01-06T16:42:00Z" w:initials="JCF">
    <w:p w14:paraId="12858757" w14:textId="5DBBACE2" w:rsidR="001E37FE" w:rsidRDefault="001E37FE" w:rsidP="001E37FE">
      <w:pPr>
        <w:rPr>
          <w:lang w:val="es-AR"/>
        </w:rPr>
      </w:pPr>
      <w:r>
        <w:rPr>
          <w:rStyle w:val="CommentReference"/>
        </w:rPr>
        <w:annotationRef/>
      </w:r>
      <w:r w:rsidRPr="007B2BC0">
        <w:rPr>
          <w:lang w:val="es-AR"/>
        </w:rPr>
        <w:t xml:space="preserve">EXPLICACION DE </w:t>
      </w:r>
      <w:r>
        <w:rPr>
          <w:lang w:val="es-AR"/>
        </w:rPr>
        <w:t>LOS OBJETOS, ARCHIVOS, TABLAS, …ETC. QUE COMPONEN EL DESARROLLO</w:t>
      </w:r>
      <w:r>
        <w:rPr>
          <w:lang w:val="es-AR"/>
        </w:rPr>
        <w:t>:</w:t>
      </w:r>
    </w:p>
    <w:p w14:paraId="01ABD9E8" w14:textId="38D33E85" w:rsidR="001E37FE" w:rsidRDefault="001E37FE" w:rsidP="001E37FE">
      <w:pPr>
        <w:rPr>
          <w:lang w:val="es-AR"/>
        </w:rPr>
      </w:pPr>
    </w:p>
    <w:p w14:paraId="1B1258BA" w14:textId="7A2D107C" w:rsidR="001E37FE" w:rsidRDefault="001E37FE" w:rsidP="001E37FE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 xml:space="preserve">Diccionario de </w:t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Tablas y Vistas: Indicar propósito, campos y para qué sirve cada campo</w:t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lang w:val="es-MX"/>
        </w:rPr>
        <w:br/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Procedimientos almacenados: Indicar propósito, y para qué sirve cada parámetro</w:t>
      </w:r>
    </w:p>
    <w:p w14:paraId="396F6E2F" w14:textId="3C3A64A1" w:rsidR="001E37FE" w:rsidRPr="001E37FE" w:rsidRDefault="001E37FE" w:rsidP="001E37FE">
      <w:pPr>
        <w:rPr>
          <w:lang w:val="es-MX"/>
        </w:rPr>
      </w:pPr>
      <w:proofErr w:type="spellStart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Dexterity</w:t>
      </w:r>
      <w:proofErr w:type="spellEnd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 xml:space="preserve">: Ventanas y sus respectivos objetos </w:t>
      </w:r>
      <w:proofErr w:type="spellStart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sql</w:t>
      </w:r>
      <w:proofErr w:type="spellEnd"/>
      <w:r w:rsidRPr="001E37FE">
        <w:rPr>
          <w:rFonts w:ascii="Segoe UI" w:hAnsi="Segoe UI" w:cs="Segoe UI"/>
          <w:color w:val="172B4D"/>
          <w:spacing w:val="-1"/>
          <w:sz w:val="21"/>
          <w:szCs w:val="21"/>
          <w:lang w:val="es-MX"/>
        </w:rPr>
        <w:br/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 xml:space="preserve">Procedimientos </w:t>
      </w:r>
      <w:proofErr w:type="spellStart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dex</w:t>
      </w:r>
      <w:proofErr w:type="spellEnd"/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: Propósito y para qué sirve cada parámetro</w:t>
      </w:r>
    </w:p>
    <w:p w14:paraId="27A5E30F" w14:textId="2140F8CB" w:rsidR="001E37FE" w:rsidRPr="001E37FE" w:rsidRDefault="001E37FE" w:rsidP="001E37FE">
      <w:pPr>
        <w:rPr>
          <w:rFonts w:cs="Arial"/>
          <w:lang w:val="es-MX"/>
        </w:rPr>
      </w:pP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C#: Estructura de clases: Indicar responsabilidades por clase</w:t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lang w:val="es-MX"/>
        </w:rPr>
        <w:br/>
      </w:r>
      <w:r w:rsidRPr="001E37FE">
        <w:rPr>
          <w:rFonts w:ascii="Segoe UI" w:hAnsi="Segoe UI" w:cs="Segoe UI"/>
          <w:color w:val="172B4D"/>
          <w:spacing w:val="-1"/>
          <w:sz w:val="21"/>
          <w:szCs w:val="21"/>
          <w:shd w:val="clear" w:color="auto" w:fill="EBECF0"/>
          <w:lang w:val="es-MX"/>
        </w:rPr>
        <w:t>Métodos de las clases: Indicar el propósito y para qué sirve cada parámetro</w:t>
      </w:r>
    </w:p>
    <w:p w14:paraId="5D9336A6" w14:textId="77777777" w:rsidR="001E37FE" w:rsidRDefault="001E37FE" w:rsidP="001E37FE">
      <w:pPr>
        <w:rPr>
          <w:rFonts w:cs="Arial"/>
          <w:lang w:val="es-AR"/>
        </w:rPr>
      </w:pPr>
    </w:p>
    <w:p w14:paraId="7869312A" w14:textId="56C02ABF" w:rsidR="001E37FE" w:rsidRPr="001E37FE" w:rsidRDefault="001E37FE" w:rsidP="001E37FE">
      <w:pPr>
        <w:rPr>
          <w:lang w:val="es-AR"/>
        </w:rPr>
      </w:pPr>
      <w:r>
        <w:rPr>
          <w:rFonts w:cs="Arial"/>
          <w:lang w:val="es-AR"/>
        </w:rPr>
        <w:t>TAMBIEN INDICAR HERRAMIENTA DE DESARROLLO, VERSION DE GP PARA EL QUE APLICA EL DESARROLLO, ID DE PRODUCTO</w:t>
      </w:r>
    </w:p>
  </w:comment>
  <w:comment w:id="15" w:author="Juan Carlos Fernández" w:date="2020-01-06T16:50:00Z" w:initials="JCF">
    <w:p w14:paraId="6AD42925" w14:textId="47CB24D0" w:rsidR="001E37FE" w:rsidRDefault="001E37FE">
      <w:pPr>
        <w:pStyle w:val="CommentText"/>
      </w:pPr>
      <w:r>
        <w:rPr>
          <w:rStyle w:val="CommentReference"/>
        </w:rPr>
        <w:annotationRef/>
      </w:r>
      <w:r>
        <w:rPr>
          <w:rFonts w:cs="Arial"/>
          <w:lang w:val="es-AR"/>
        </w:rPr>
        <w:t>VENTANAS MODIFICADAS O DESARROLLADAS</w:t>
      </w:r>
    </w:p>
  </w:comment>
  <w:comment w:id="19" w:author="Juan Carlos Fernández" w:date="2020-01-06T16:54:00Z" w:initials="JCF">
    <w:p w14:paraId="74A59DCC" w14:textId="6DE950A2" w:rsidR="001F64F7" w:rsidRDefault="001F64F7">
      <w:pPr>
        <w:pStyle w:val="CommentText"/>
      </w:pPr>
      <w:r>
        <w:rPr>
          <w:rStyle w:val="CommentReference"/>
        </w:rPr>
        <w:annotationRef/>
      </w:r>
      <w:r>
        <w:rPr>
          <w:rFonts w:cs="Arial"/>
          <w:lang w:val="es-AR"/>
        </w:rPr>
        <w:t>SCRIPTS MODIFICADOS O DESARROLLADOS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D838A1" w15:done="0"/>
  <w15:commentEx w15:paraId="7869312A" w15:done="0"/>
  <w15:commentEx w15:paraId="6AD42925" w15:done="0"/>
  <w15:commentEx w15:paraId="74A59D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D838A1" w16cid:durableId="21BDE1B4"/>
  <w16cid:commentId w16cid:paraId="7869312A" w16cid:durableId="21BDE1EE"/>
  <w16cid:commentId w16cid:paraId="6AD42925" w16cid:durableId="21BDE3C1"/>
  <w16cid:commentId w16cid:paraId="74A59DCC" w16cid:durableId="21BDE4D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EAB5A" w14:textId="77777777" w:rsidR="005E1964" w:rsidRDefault="005E1964">
      <w:r>
        <w:separator/>
      </w:r>
    </w:p>
  </w:endnote>
  <w:endnote w:type="continuationSeparator" w:id="0">
    <w:p w14:paraId="4E3E8237" w14:textId="77777777" w:rsidR="005E1964" w:rsidRDefault="005E1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3DB68" w14:textId="77777777" w:rsidR="003F076D" w:rsidRDefault="003F07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A4F987" w14:textId="77777777" w:rsidR="003F076D" w:rsidRDefault="003F07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F076D" w14:paraId="5D5F2B84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EB3A32" w14:textId="77777777" w:rsidR="003F076D" w:rsidRDefault="003F076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246583" w14:textId="436FA9A6" w:rsidR="003F076D" w:rsidRDefault="003F076D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TIISELAM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C221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5718CC" w14:textId="77777777" w:rsidR="003F076D" w:rsidRDefault="003F076D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271545E4" w14:textId="77777777" w:rsidR="003F076D" w:rsidRDefault="003F0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BF664" w14:textId="77777777" w:rsidR="003F076D" w:rsidRDefault="003F0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62D4B" w14:textId="77777777" w:rsidR="005E1964" w:rsidRDefault="005E1964">
      <w:r>
        <w:separator/>
      </w:r>
    </w:p>
  </w:footnote>
  <w:footnote w:type="continuationSeparator" w:id="0">
    <w:p w14:paraId="3BA7D6EB" w14:textId="77777777" w:rsidR="005E1964" w:rsidRDefault="005E1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83977" w14:textId="77777777" w:rsidR="003F076D" w:rsidRDefault="003F076D">
    <w:pPr>
      <w:rPr>
        <w:sz w:val="24"/>
      </w:rPr>
    </w:pPr>
  </w:p>
  <w:p w14:paraId="7B4152FC" w14:textId="77777777" w:rsidR="003F076D" w:rsidRDefault="003F076D">
    <w:pPr>
      <w:pBdr>
        <w:top w:val="single" w:sz="6" w:space="1" w:color="auto"/>
      </w:pBdr>
      <w:rPr>
        <w:sz w:val="24"/>
      </w:rPr>
    </w:pPr>
  </w:p>
  <w:p w14:paraId="141975B3" w14:textId="77777777" w:rsidR="003F076D" w:rsidRDefault="003F076D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fldChar w:fldCharType="begin"/>
    </w:r>
    <w:r>
      <w:rPr>
        <w:b/>
        <w:sz w:val="36"/>
      </w:rPr>
      <w:instrText xml:space="preserve"> DOCPROPERTY "Company"  \* MERGEFORMAT </w:instrText>
    </w:r>
    <w:r>
      <w:rPr>
        <w:b/>
        <w:sz w:val="36"/>
      </w:rPr>
      <w:fldChar w:fldCharType="separate"/>
    </w:r>
    <w:r>
      <w:rPr>
        <w:b/>
        <w:sz w:val="36"/>
      </w:rPr>
      <w:t>TIISELAM</w:t>
    </w:r>
    <w:r>
      <w:rPr>
        <w:b/>
        <w:sz w:val="36"/>
      </w:rPr>
      <w:fldChar w:fldCharType="end"/>
    </w:r>
  </w:p>
  <w:p w14:paraId="2FC51A16" w14:textId="77777777" w:rsidR="003F076D" w:rsidRDefault="003F076D">
    <w:pPr>
      <w:pBdr>
        <w:bottom w:val="single" w:sz="6" w:space="1" w:color="auto"/>
      </w:pBdr>
      <w:jc w:val="right"/>
      <w:rPr>
        <w:sz w:val="24"/>
      </w:rPr>
    </w:pPr>
  </w:p>
  <w:p w14:paraId="37869177" w14:textId="77777777" w:rsidR="003F076D" w:rsidRDefault="003F0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F076D" w14:paraId="0C20F26B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5A48BA26" w14:textId="42C2C9FE" w:rsidR="003F076D" w:rsidRDefault="003F076D">
          <w:pPr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 xml:space="preserve"> SUBJECT  \* MERGEFORMAT </w:instrText>
          </w:r>
          <w:r>
            <w:fldChar w:fldCharType="separate"/>
          </w:r>
          <w:r w:rsidR="00437094">
            <w:rPr>
              <w:lang w:val="es-ES"/>
            </w:rPr>
            <w:t>Localización Andina - COA</w:t>
          </w:r>
          <w:r>
            <w:fldChar w:fldCharType="end"/>
          </w:r>
        </w:p>
      </w:tc>
      <w:tc>
        <w:tcPr>
          <w:tcW w:w="3179" w:type="dxa"/>
        </w:tcPr>
        <w:p w14:paraId="331A1EEB" w14:textId="77777777" w:rsidR="003F076D" w:rsidRDefault="003F076D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proofErr w:type="spellStart"/>
          <w:r>
            <w:t>Versión</w:t>
          </w:r>
          <w:proofErr w:type="spellEnd"/>
          <w:r>
            <w:t>:           &lt;1.0&gt;</w:t>
          </w:r>
        </w:p>
      </w:tc>
    </w:tr>
    <w:tr w:rsidR="003F076D" w14:paraId="4A6232AD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6700AC90" w14:textId="2FA4B647" w:rsidR="003F076D" w:rsidRPr="003F076D" w:rsidRDefault="00437094">
          <w:pPr>
            <w:rPr>
              <w:lang w:val="es-AR"/>
            </w:rPr>
          </w:pPr>
          <w:proofErr w:type="spellStart"/>
          <w:r>
            <w:t>Arquitectura</w:t>
          </w:r>
          <w:proofErr w:type="spellEnd"/>
          <w:r>
            <w:t xml:space="preserve"> de la </w:t>
          </w:r>
          <w:proofErr w:type="spellStart"/>
          <w:r>
            <w:t>aplicación</w:t>
          </w:r>
          <w:proofErr w:type="spellEnd"/>
        </w:p>
      </w:tc>
      <w:tc>
        <w:tcPr>
          <w:tcW w:w="3179" w:type="dxa"/>
        </w:tcPr>
        <w:p w14:paraId="1FE90B46" w14:textId="4BBBF557" w:rsidR="003F076D" w:rsidRDefault="003F076D"/>
      </w:tc>
    </w:tr>
    <w:tr w:rsidR="003F076D" w:rsidRPr="003F076D" w14:paraId="708FBFFB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343F042B" w14:textId="41E069F9" w:rsidR="003F076D" w:rsidRPr="003F076D" w:rsidRDefault="003F076D">
          <w:pPr>
            <w:rPr>
              <w:lang w:val="es-AR"/>
            </w:rPr>
          </w:pPr>
          <w:r>
            <w:fldChar w:fldCharType="begin"/>
          </w:r>
          <w:r w:rsidRPr="003F076D">
            <w:rPr>
              <w:lang w:val="es-AR"/>
            </w:rPr>
            <w:instrText xml:space="preserve"> FILENAME </w:instrText>
          </w:r>
          <w:r>
            <w:fldChar w:fldCharType="separate"/>
          </w:r>
          <w:r w:rsidR="00437094">
            <w:rPr>
              <w:noProof/>
              <w:lang w:val="es-AR"/>
            </w:rPr>
            <w:t>Loc Andina - Modificaciones a la arquitectura de la aplicación.docx</w:t>
          </w:r>
          <w:r>
            <w:fldChar w:fldCharType="end"/>
          </w:r>
        </w:p>
      </w:tc>
    </w:tr>
  </w:tbl>
  <w:p w14:paraId="55C502A2" w14:textId="77777777" w:rsidR="003F076D" w:rsidRPr="003F076D" w:rsidRDefault="003F076D">
    <w:pPr>
      <w:pStyle w:val="Header"/>
      <w:rPr>
        <w:lang w:val="es-A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36BD3" w14:textId="77777777" w:rsidR="003F076D" w:rsidRDefault="003F0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E1086CE"/>
    <w:lvl w:ilvl="0">
      <w:start w:val="1"/>
      <w:numFmt w:val="decimal"/>
      <w:pStyle w:val="Heading1"/>
      <w:lvlText w:val="%1."/>
      <w:legacy w:legacy="1" w:legacySpace="144" w:legacyIndent="0"/>
      <w:lvlJc w:val="left"/>
      <w:rPr>
        <w:lang w:val="es-AR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lang w:val="es-AR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8F25244"/>
    <w:multiLevelType w:val="hybridMultilevel"/>
    <w:tmpl w:val="97BEB9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8E50DD"/>
    <w:multiLevelType w:val="hybridMultilevel"/>
    <w:tmpl w:val="01706F1E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7E36BC"/>
    <w:multiLevelType w:val="hybridMultilevel"/>
    <w:tmpl w:val="11A8A9F8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1EEE4F3E"/>
    <w:multiLevelType w:val="hybridMultilevel"/>
    <w:tmpl w:val="938E2582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2166764E"/>
    <w:multiLevelType w:val="hybridMultilevel"/>
    <w:tmpl w:val="BB566AD8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47758E"/>
    <w:multiLevelType w:val="hybridMultilevel"/>
    <w:tmpl w:val="18AE43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74349C2"/>
    <w:multiLevelType w:val="hybridMultilevel"/>
    <w:tmpl w:val="7D3E2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0A0CDC"/>
    <w:multiLevelType w:val="hybridMultilevel"/>
    <w:tmpl w:val="AFEC9E1E"/>
    <w:lvl w:ilvl="0" w:tplc="322AE0A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485ED6"/>
    <w:multiLevelType w:val="hybridMultilevel"/>
    <w:tmpl w:val="054ECBF8"/>
    <w:lvl w:ilvl="0" w:tplc="03C63CD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C26897"/>
    <w:multiLevelType w:val="hybridMultilevel"/>
    <w:tmpl w:val="D0E81326"/>
    <w:lvl w:ilvl="0" w:tplc="4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AE255C"/>
    <w:multiLevelType w:val="hybridMultilevel"/>
    <w:tmpl w:val="CAD04C38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4BD1228"/>
    <w:multiLevelType w:val="hybridMultilevel"/>
    <w:tmpl w:val="9A681DA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-442"/>
        </w:tabs>
        <w:ind w:left="-44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8"/>
        </w:tabs>
        <w:ind w:left="27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98"/>
        </w:tabs>
        <w:ind w:left="99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18"/>
        </w:tabs>
        <w:ind w:left="171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38"/>
        </w:tabs>
        <w:ind w:left="243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8"/>
        </w:tabs>
        <w:ind w:left="315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878"/>
        </w:tabs>
        <w:ind w:left="387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98"/>
        </w:tabs>
        <w:ind w:left="4598" w:hanging="180"/>
      </w:pPr>
    </w:lvl>
  </w:abstractNum>
  <w:abstractNum w:abstractNumId="28" w15:restartNumberingAfterBreak="0">
    <w:nsid w:val="55061B91"/>
    <w:multiLevelType w:val="hybridMultilevel"/>
    <w:tmpl w:val="814E1F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11293C"/>
    <w:multiLevelType w:val="hybridMultilevel"/>
    <w:tmpl w:val="647C639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>
      <w:start w:val="1"/>
      <w:numFmt w:val="lowerRoman"/>
      <w:lvlText w:val="%3."/>
      <w:lvlJc w:val="right"/>
      <w:pPr>
        <w:ind w:left="1800" w:hanging="180"/>
      </w:pPr>
    </w:lvl>
    <w:lvl w:ilvl="3" w:tplc="200A000F">
      <w:start w:val="1"/>
      <w:numFmt w:val="decimal"/>
      <w:lvlText w:val="%4."/>
      <w:lvlJc w:val="left"/>
      <w:pPr>
        <w:ind w:left="2520" w:hanging="360"/>
      </w:pPr>
    </w:lvl>
    <w:lvl w:ilvl="4" w:tplc="200A0019">
      <w:start w:val="1"/>
      <w:numFmt w:val="lowerLetter"/>
      <w:lvlText w:val="%5."/>
      <w:lvlJc w:val="left"/>
      <w:pPr>
        <w:ind w:left="3240" w:hanging="360"/>
      </w:pPr>
    </w:lvl>
    <w:lvl w:ilvl="5" w:tplc="200A001B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D157492"/>
    <w:multiLevelType w:val="hybridMultilevel"/>
    <w:tmpl w:val="C89216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F361432"/>
    <w:multiLevelType w:val="hybridMultilevel"/>
    <w:tmpl w:val="C7A69F72"/>
    <w:lvl w:ilvl="0" w:tplc="0C0A000F">
      <w:start w:val="1"/>
      <w:numFmt w:val="decimal"/>
      <w:lvlText w:val="%1."/>
      <w:lvlJc w:val="left"/>
      <w:pPr>
        <w:tabs>
          <w:tab w:val="num" w:pos="2242"/>
        </w:tabs>
        <w:ind w:left="224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5"/>
  </w:num>
  <w:num w:numId="3">
    <w:abstractNumId w:val="35"/>
  </w:num>
  <w:num w:numId="4">
    <w:abstractNumId w:val="26"/>
  </w:num>
  <w:num w:numId="5">
    <w:abstractNumId w:val="2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34"/>
  </w:num>
  <w:num w:numId="9">
    <w:abstractNumId w:val="4"/>
  </w:num>
  <w:num w:numId="10">
    <w:abstractNumId w:val="16"/>
  </w:num>
  <w:num w:numId="11">
    <w:abstractNumId w:val="14"/>
  </w:num>
  <w:num w:numId="12">
    <w:abstractNumId w:val="33"/>
  </w:num>
  <w:num w:numId="13">
    <w:abstractNumId w:val="13"/>
  </w:num>
  <w:num w:numId="14">
    <w:abstractNumId w:val="6"/>
  </w:num>
  <w:num w:numId="15">
    <w:abstractNumId w:val="32"/>
  </w:num>
  <w:num w:numId="16">
    <w:abstractNumId w:val="22"/>
  </w:num>
  <w:num w:numId="17">
    <w:abstractNumId w:val="10"/>
  </w:num>
  <w:num w:numId="18">
    <w:abstractNumId w:val="20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1"/>
  </w:num>
  <w:num w:numId="21">
    <w:abstractNumId w:val="31"/>
  </w:num>
  <w:num w:numId="22">
    <w:abstractNumId w:val="18"/>
  </w:num>
  <w:num w:numId="23">
    <w:abstractNumId w:val="19"/>
  </w:num>
  <w:num w:numId="24">
    <w:abstractNumId w:val="17"/>
  </w:num>
  <w:num w:numId="25">
    <w:abstractNumId w:val="28"/>
  </w:num>
  <w:num w:numId="26">
    <w:abstractNumId w:val="23"/>
  </w:num>
  <w:num w:numId="27">
    <w:abstractNumId w:val="30"/>
  </w:num>
  <w:num w:numId="28">
    <w:abstractNumId w:val="36"/>
  </w:num>
  <w:num w:numId="29">
    <w:abstractNumId w:val="12"/>
  </w:num>
  <w:num w:numId="30">
    <w:abstractNumId w:val="7"/>
  </w:num>
  <w:num w:numId="31">
    <w:abstractNumId w:val="27"/>
  </w:num>
  <w:num w:numId="32">
    <w:abstractNumId w:val="8"/>
  </w:num>
  <w:num w:numId="33">
    <w:abstractNumId w:val="37"/>
  </w:num>
  <w:num w:numId="34">
    <w:abstractNumId w:val="5"/>
  </w:num>
  <w:num w:numId="35">
    <w:abstractNumId w:val="9"/>
  </w:num>
  <w:num w:numId="36">
    <w:abstractNumId w:val="25"/>
  </w:num>
  <w:num w:numId="37">
    <w:abstractNumId w:val="3"/>
  </w:num>
  <w:num w:numId="38">
    <w:abstractNumId w:val="29"/>
  </w:num>
  <w:num w:numId="39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an Carlos Fernández">
    <w15:presenceInfo w15:providerId="AD" w15:userId="S::juancarlos@TecnologiasIn.onmicrosoft.com::b4e036ac-de85-474b-8889-efae6c4a3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E8"/>
    <w:rsid w:val="00045B2E"/>
    <w:rsid w:val="000E7F24"/>
    <w:rsid w:val="00116090"/>
    <w:rsid w:val="001337FE"/>
    <w:rsid w:val="00133A4C"/>
    <w:rsid w:val="00151737"/>
    <w:rsid w:val="001C2C16"/>
    <w:rsid w:val="001E0292"/>
    <w:rsid w:val="001E37FE"/>
    <w:rsid w:val="001F1202"/>
    <w:rsid w:val="001F64F7"/>
    <w:rsid w:val="002560B9"/>
    <w:rsid w:val="00256E47"/>
    <w:rsid w:val="002A0C23"/>
    <w:rsid w:val="002B7D18"/>
    <w:rsid w:val="00321EAD"/>
    <w:rsid w:val="003C1493"/>
    <w:rsid w:val="003E4F21"/>
    <w:rsid w:val="003F076D"/>
    <w:rsid w:val="0040722C"/>
    <w:rsid w:val="00411BCA"/>
    <w:rsid w:val="00426B0A"/>
    <w:rsid w:val="00427295"/>
    <w:rsid w:val="00432145"/>
    <w:rsid w:val="00437094"/>
    <w:rsid w:val="004503B4"/>
    <w:rsid w:val="00453E94"/>
    <w:rsid w:val="004607EE"/>
    <w:rsid w:val="004A0B92"/>
    <w:rsid w:val="004B167C"/>
    <w:rsid w:val="00545F17"/>
    <w:rsid w:val="005804F3"/>
    <w:rsid w:val="00581172"/>
    <w:rsid w:val="0059161A"/>
    <w:rsid w:val="00596EC6"/>
    <w:rsid w:val="005C0B98"/>
    <w:rsid w:val="005C1481"/>
    <w:rsid w:val="005E1964"/>
    <w:rsid w:val="00600557"/>
    <w:rsid w:val="006046B4"/>
    <w:rsid w:val="00616C17"/>
    <w:rsid w:val="00631881"/>
    <w:rsid w:val="00643962"/>
    <w:rsid w:val="00650C5F"/>
    <w:rsid w:val="00657034"/>
    <w:rsid w:val="00670BC9"/>
    <w:rsid w:val="00673864"/>
    <w:rsid w:val="006D0752"/>
    <w:rsid w:val="006F2753"/>
    <w:rsid w:val="00700F31"/>
    <w:rsid w:val="0070451B"/>
    <w:rsid w:val="00711B9C"/>
    <w:rsid w:val="00713E5F"/>
    <w:rsid w:val="00715FEF"/>
    <w:rsid w:val="00720E2C"/>
    <w:rsid w:val="00724372"/>
    <w:rsid w:val="00731160"/>
    <w:rsid w:val="007B2BC0"/>
    <w:rsid w:val="008034E4"/>
    <w:rsid w:val="00853394"/>
    <w:rsid w:val="0087273A"/>
    <w:rsid w:val="00882682"/>
    <w:rsid w:val="008C2210"/>
    <w:rsid w:val="008F473C"/>
    <w:rsid w:val="0092247B"/>
    <w:rsid w:val="0093083F"/>
    <w:rsid w:val="00946ED6"/>
    <w:rsid w:val="009C1DF3"/>
    <w:rsid w:val="009C47F7"/>
    <w:rsid w:val="00A17C0F"/>
    <w:rsid w:val="00A8774E"/>
    <w:rsid w:val="00AA078C"/>
    <w:rsid w:val="00B245C6"/>
    <w:rsid w:val="00B25409"/>
    <w:rsid w:val="00B411DA"/>
    <w:rsid w:val="00B41952"/>
    <w:rsid w:val="00B66D0B"/>
    <w:rsid w:val="00B9581F"/>
    <w:rsid w:val="00BB26AA"/>
    <w:rsid w:val="00BC12A1"/>
    <w:rsid w:val="00BF1E1B"/>
    <w:rsid w:val="00C00C95"/>
    <w:rsid w:val="00C64751"/>
    <w:rsid w:val="00C83C26"/>
    <w:rsid w:val="00C90E4E"/>
    <w:rsid w:val="00C95E3C"/>
    <w:rsid w:val="00CA5A18"/>
    <w:rsid w:val="00CB0E42"/>
    <w:rsid w:val="00CB725E"/>
    <w:rsid w:val="00CF49F7"/>
    <w:rsid w:val="00CF7196"/>
    <w:rsid w:val="00D210D8"/>
    <w:rsid w:val="00D56DB0"/>
    <w:rsid w:val="00DA0E88"/>
    <w:rsid w:val="00DA4F52"/>
    <w:rsid w:val="00DC5819"/>
    <w:rsid w:val="00DE50F5"/>
    <w:rsid w:val="00E05E45"/>
    <w:rsid w:val="00E10002"/>
    <w:rsid w:val="00E370FF"/>
    <w:rsid w:val="00E432AF"/>
    <w:rsid w:val="00E50859"/>
    <w:rsid w:val="00E71CF2"/>
    <w:rsid w:val="00EA17BB"/>
    <w:rsid w:val="00EB0BC6"/>
    <w:rsid w:val="00EE6CC4"/>
    <w:rsid w:val="00F11E13"/>
    <w:rsid w:val="00F94F6F"/>
    <w:rsid w:val="00FA73E8"/>
    <w:rsid w:val="00FC1568"/>
    <w:rsid w:val="00FD391A"/>
    <w:rsid w:val="00FF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DBA1940"/>
  <w15:chartTrackingRefBased/>
  <w15:docId w15:val="{9F7EB064-C752-4019-AEAA-067D9D6FA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49F7"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2A0C2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1E37F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E37FE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1E37FE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E37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E37FE"/>
    <w:rPr>
      <w:rFonts w:ascii="Arial" w:hAnsi="Arial"/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1E37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E37FE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1E3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SE%20Modeling\RUP\wordtmpl\rup_wd_tmpl\rup_wd_tmpl\a_and_d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100</TotalTime>
  <Pages>1</Pages>
  <Words>761</Words>
  <Characters>4189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Modificaciones a la Arquitectura de la aplicación</vt:lpstr>
      <vt:lpstr>Manual Técnico y de Instalación</vt:lpstr>
    </vt:vector>
  </TitlesOfParts>
  <Company>TIISELAM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 la Arquitectura de la aplicación</dc:title>
  <dc:subject>Localización Andina - COA</dc:subject>
  <dc:creator>JCF</dc:creator>
  <cp:keywords/>
  <dc:description/>
  <cp:lastModifiedBy>Juan Carlos Fernández</cp:lastModifiedBy>
  <cp:revision>5</cp:revision>
  <cp:lastPrinted>1601-01-01T00:00:00Z</cp:lastPrinted>
  <dcterms:created xsi:type="dcterms:W3CDTF">2020-01-06T20:30:00Z</dcterms:created>
  <dcterms:modified xsi:type="dcterms:W3CDTF">2020-01-06T22:24:00Z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